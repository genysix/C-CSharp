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fr-FR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lang w:val="fr-FR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14:paraId="520A89E0" w14:textId="77777777" w:rsidR="00856ED2" w:rsidRPr="00856ED2" w:rsidRDefault="000402F0" w:rsidP="00D47821">
              <w:pPr>
                <w:rPr>
                  <w:lang w:val="fr-FR"/>
                </w:rPr>
              </w:pPr>
              <w:sdt>
                <w:sdtPr>
                  <w:rPr>
                    <w:lang w:val="fr-FR"/>
                  </w:rPr>
                  <w:alias w:val="Cliquez sur l’icône à droite pour remplacer le logo"/>
                  <w:tag w:val="Cliquez sur l’icône à droite pour remplacer le logo"/>
                  <w:id w:val="-759527637"/>
                  <w:picture/>
                </w:sdtPr>
                <w:sdtEndPr/>
                <w:sdtContent>
                  <w:r w:rsidR="00DA04D1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BD43E3B" wp14:editId="186463B5">
                        <wp:extent cx="1828800" cy="1169232"/>
                        <wp:effectExtent l="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1692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  <w:r w:rsidR="00856ED2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15C8C836" wp14:editId="52B57AA9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bottom</wp:align>
                        </wp:positionV>
                        <wp:extent cx="5943600" cy="621792"/>
                        <wp:effectExtent l="0" t="0" r="0" b="6985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6217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06"/>
                                      <w:gridCol w:w="381"/>
                                      <w:gridCol w:w="2515"/>
                                      <w:gridCol w:w="381"/>
                                      <w:gridCol w:w="2760"/>
                                    </w:tblGrid>
                                    <w:tr w:rsidR="009C5BF4" w:rsidRPr="0043589E" w14:paraId="44D6305D" w14:textId="77777777" w:rsidTr="006F7D42">
                                      <w:trPr>
                                        <w:trHeight w:val="444"/>
                                      </w:trPr>
                                      <w:sdt>
                                        <w:sdtPr>
                                          <w:rPr>
                                            <w:sz w:val="24"/>
                                          </w:rPr>
                                          <w:alias w:val="Adresse"/>
                                          <w:tag w:val=""/>
                                          <w:id w:val="-640814801"/>
                                          <w:placeholder>
                                            <w:docPart w:val="14F25894EF36264FAF451F08E73018FE"/>
                                          </w:placeholder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14:paraId="1340378A" w14:textId="6C5C3754" w:rsidR="009C5BF4" w:rsidRPr="0043589E" w:rsidRDefault="006F7D42" w:rsidP="006F7D42">
                                              <w:pPr>
                                                <w:pStyle w:val="Coordonnes"/>
                                                <w:rPr>
                                                  <w:sz w:val="24"/>
                                                  <w:lang w:val="fr-FR"/>
                                                </w:rPr>
                                              </w:pPr>
                                              <w:r w:rsidRPr="0043589E">
                                                <w:rPr>
                                                  <w:sz w:val="24"/>
                                                  <w:lang w:val="fr-FR"/>
                                                </w:rPr>
                                                <w:t>Le breuil 13</w:t>
                                              </w:r>
                                              <w:r w:rsidRPr="0043589E">
                                                <w:rPr>
                                                  <w:sz w:val="24"/>
                                                  <w:lang w:val="fr-FR"/>
                                                </w:rPr>
                                                <w:br/>
                                                <w:t xml:space="preserve">2063 </w:t>
                                              </w:r>
                                              <w:proofErr w:type="spellStart"/>
                                              <w:r w:rsidRPr="0043589E">
                                                <w:rPr>
                                                  <w:sz w:val="24"/>
                                                  <w:lang w:val="fr-FR"/>
                                                </w:rPr>
                                                <w:t>Vilars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14:paraId="219F6A9F" w14:textId="77777777" w:rsidR="009C5BF4" w:rsidRPr="0043589E" w:rsidRDefault="009C5BF4">
                                          <w:pPr>
                                            <w:pStyle w:val="Coordonnes"/>
                                            <w:rPr>
                                              <w:sz w:val="24"/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14:paraId="7BCA2628" w14:textId="64A179E7" w:rsidR="009C5BF4" w:rsidRPr="0043589E" w:rsidRDefault="009C5BF4" w:rsidP="006F7D42">
                                          <w:pPr>
                                            <w:pStyle w:val="Coordonnes"/>
                                            <w:rPr>
                                              <w:sz w:val="24"/>
                                            </w:rPr>
                                          </w:pPr>
                                        </w:p>
                                        <w:p w14:paraId="1526C8EA" w14:textId="31FE29E7" w:rsidR="009C5BF4" w:rsidRPr="0043589E" w:rsidRDefault="0049134A" w:rsidP="006F7D42">
                                          <w:pPr>
                                            <w:pStyle w:val="Coordonnes"/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 w:rsidRPr="0043589E">
                                            <w:rPr>
                                              <w:sz w:val="24"/>
                                            </w:rPr>
                                            <w:t>t</w:t>
                                          </w:r>
                                          <w:r w:rsidR="009C5BF4" w:rsidRPr="0043589E">
                                            <w:rPr>
                                              <w:sz w:val="24"/>
                                            </w:rPr>
                                            <w:t xml:space="preserve">. </w:t>
                                          </w:r>
                                          <w:sdt>
                                            <w:sdtPr>
                                              <w:rPr>
                                                <w:sz w:val="24"/>
                                              </w:rPr>
                                              <w:alias w:val="Téléphone"/>
                                              <w:id w:val="-139662679"/>
                                              <w:placeholder>
                                                <w:docPart w:val="E53948D5BAACA445A77F4648A69DC01F"/>
                                              </w:placeholder>
    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6F7D42" w:rsidRPr="0043589E">
                                                <w:rPr>
                                                  <w:sz w:val="24"/>
                                                </w:rPr>
                                                <w:t>078 940 01 21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14:paraId="0BF68091" w14:textId="77777777" w:rsidR="009C5BF4" w:rsidRPr="0043589E" w:rsidRDefault="009C5BF4">
                                          <w:pPr>
                                            <w:pStyle w:val="Coordonnes"/>
                                            <w:rPr>
                                              <w:sz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rPr>
                                              <w:sz w:val="24"/>
                                            </w:rPr>
                                            <w:alias w:val="Adresse de messagerie"/>
                                            <w:tag w:val=""/>
                                            <w:id w:val="-1029019786"/>
                                            <w:placeholder>
                                              <w:docPart w:val="D2CE9DB8EB343D4DBBD2CBAA1F8E40DF"/>
                                            </w:placeholder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14:paraId="0AAF0010" w14:textId="7FF6CC68" w:rsidR="009C5BF4" w:rsidRPr="0043589E" w:rsidRDefault="006F7D42">
                                              <w:pPr>
                                                <w:pStyle w:val="Coordonnes"/>
                                                <w:jc w:val="right"/>
                                                <w:rPr>
                                                  <w:sz w:val="24"/>
                                                </w:rPr>
                                              </w:pPr>
                                              <w:r w:rsidRPr="0043589E">
                                                <w:rPr>
                                                  <w:sz w:val="24"/>
                                                </w:rPr>
                                                <w:t>Christophe.Fauchere@rpn.ch</w:t>
                                              </w:r>
                                            </w:p>
                                          </w:sdtContent>
                                        </w:sdt>
                                        <w:p w14:paraId="76A220EE" w14:textId="42882FA4" w:rsidR="009C5BF4" w:rsidRPr="0043589E" w:rsidRDefault="000402F0" w:rsidP="006F7D42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sz w:val="24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sz w:val="24"/>
                                              </w:rPr>
                                              <w:alias w:val="Adresse web"/>
                                              <w:tag w:val=""/>
                                              <w:id w:val="2128656978"/>
                                              <w:placeholder>
                                                <w:docPart w:val="16D9E8D07429E34297E9188508E94F18"/>
                                              </w:placeholder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6F7D42" w:rsidRPr="0043589E">
                                                <w:rPr>
                                                  <w:sz w:val="24"/>
                                                </w:rPr>
                                                <w:t>Genysix.com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14:paraId="680A3AD2" w14:textId="77777777" w:rsidR="009C5BF4" w:rsidRPr="006F7D42" w:rsidRDefault="009C5BF4" w:rsidP="00856ED2">
                                    <w:pPr>
                                      <w:pStyle w:val="Espacedutableau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15C8C836"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06"/>
                                <w:gridCol w:w="381"/>
                                <w:gridCol w:w="2515"/>
                                <w:gridCol w:w="381"/>
                                <w:gridCol w:w="2760"/>
                              </w:tblGrid>
                              <w:tr w:rsidR="009C5BF4" w:rsidRPr="0043589E" w14:paraId="44D6305D" w14:textId="77777777" w:rsidTr="006F7D42">
                                <w:trPr>
                                  <w:trHeight w:val="444"/>
                                </w:trPr>
                                <w:sdt>
                                  <w:sdtPr>
                                    <w:rPr>
                                      <w:sz w:val="24"/>
                                    </w:rPr>
                                    <w:alias w:val="Adresse"/>
                                    <w:tag w:val=""/>
                                    <w:id w:val="-640814801"/>
                                    <w:placeholder>
                                      <w:docPart w:val="14F25894EF36264FAF451F08E73018FE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14:paraId="1340378A" w14:textId="6C5C3754" w:rsidR="009C5BF4" w:rsidRPr="0043589E" w:rsidRDefault="006F7D42" w:rsidP="006F7D42">
                                        <w:pPr>
                                          <w:pStyle w:val="Coordonnes"/>
                                          <w:rPr>
                                            <w:sz w:val="24"/>
                                            <w:lang w:val="fr-FR"/>
                                          </w:rPr>
                                        </w:pPr>
                                        <w:r w:rsidRPr="0043589E">
                                          <w:rPr>
                                            <w:sz w:val="24"/>
                                            <w:lang w:val="fr-FR"/>
                                          </w:rPr>
                                          <w:t>Le breuil 13</w:t>
                                        </w:r>
                                        <w:r w:rsidRPr="0043589E">
                                          <w:rPr>
                                            <w:sz w:val="24"/>
                                            <w:lang w:val="fr-FR"/>
                                          </w:rPr>
                                          <w:br/>
                                          <w:t xml:space="preserve">2063 </w:t>
                                        </w:r>
                                        <w:proofErr w:type="spellStart"/>
                                        <w:r w:rsidRPr="0043589E">
                                          <w:rPr>
                                            <w:sz w:val="24"/>
                                            <w:lang w:val="fr-FR"/>
                                          </w:rPr>
                                          <w:t>Vilars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14:paraId="219F6A9F" w14:textId="77777777" w:rsidR="009C5BF4" w:rsidRPr="0043589E" w:rsidRDefault="009C5BF4">
                                    <w:pPr>
                                      <w:pStyle w:val="Coordonnes"/>
                                      <w:rPr>
                                        <w:sz w:val="24"/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14:paraId="7BCA2628" w14:textId="64A179E7" w:rsidR="009C5BF4" w:rsidRPr="0043589E" w:rsidRDefault="009C5BF4" w:rsidP="006F7D42">
                                    <w:pPr>
                                      <w:pStyle w:val="Coordonnes"/>
                                      <w:rPr>
                                        <w:sz w:val="24"/>
                                      </w:rPr>
                                    </w:pPr>
                                  </w:p>
                                  <w:p w14:paraId="1526C8EA" w14:textId="31FE29E7" w:rsidR="009C5BF4" w:rsidRPr="0043589E" w:rsidRDefault="0049134A" w:rsidP="006F7D42">
                                    <w:pPr>
                                      <w:pStyle w:val="Coordonnes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43589E">
                                      <w:rPr>
                                        <w:sz w:val="24"/>
                                      </w:rPr>
                                      <w:t>t</w:t>
                                    </w:r>
                                    <w:r w:rsidR="009C5BF4" w:rsidRPr="0043589E">
                                      <w:rPr>
                                        <w:sz w:val="24"/>
                                      </w:rPr>
                                      <w:t xml:space="preserve">. </w:t>
                                    </w:r>
                                    <w:sdt>
                                      <w:sdtPr>
                                        <w:rPr>
                                          <w:sz w:val="24"/>
                                        </w:rPr>
                                        <w:alias w:val="Téléphone"/>
                                        <w:id w:val="-139662679"/>
                                        <w:placeholder>
                                          <w:docPart w:val="E53948D5BAACA445A77F4648A69DC01F"/>
                                        </w:placeholder>
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6F7D42" w:rsidRPr="0043589E">
                                          <w:rPr>
                                            <w:sz w:val="24"/>
                                          </w:rPr>
                                          <w:t>078 940 01 21</w:t>
                                        </w:r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14:paraId="0BF68091" w14:textId="77777777" w:rsidR="009C5BF4" w:rsidRPr="0043589E" w:rsidRDefault="009C5BF4">
                                    <w:pPr>
                                      <w:pStyle w:val="Coordonnes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rPr>
                                        <w:sz w:val="24"/>
                                      </w:rPr>
                                      <w:alias w:val="Adresse de messagerie"/>
                                      <w:tag w:val=""/>
                                      <w:id w:val="-1029019786"/>
                                      <w:placeholder>
                                        <w:docPart w:val="D2CE9DB8EB343D4DBBD2CBAA1F8E40DF"/>
                                      </w:placeholder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14:paraId="0AAF0010" w14:textId="7FF6CC68" w:rsidR="009C5BF4" w:rsidRPr="0043589E" w:rsidRDefault="006F7D42">
                                        <w:pPr>
                                          <w:pStyle w:val="Coordonnes"/>
                                          <w:jc w:val="right"/>
                                          <w:rPr>
                                            <w:sz w:val="24"/>
                                          </w:rPr>
                                        </w:pPr>
                                        <w:r w:rsidRPr="0043589E">
                                          <w:rPr>
                                            <w:sz w:val="24"/>
                                          </w:rPr>
                                          <w:t>Christophe.Fauchere@rpn.ch</w:t>
                                        </w:r>
                                      </w:p>
                                    </w:sdtContent>
                                  </w:sdt>
                                  <w:p w14:paraId="76A220EE" w14:textId="42882FA4" w:rsidR="009C5BF4" w:rsidRPr="0043589E" w:rsidRDefault="000402F0" w:rsidP="006F7D42">
                                    <w:pPr>
                                      <w:pStyle w:val="Coordonnes"/>
                                      <w:jc w:val="right"/>
                                      <w:rPr>
                                        <w:sz w:val="24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sz w:val="24"/>
                                        </w:rPr>
                                        <w:alias w:val="Adresse web"/>
                                        <w:tag w:val=""/>
                                        <w:id w:val="2128656978"/>
                                        <w:placeholder>
                                          <w:docPart w:val="16D9E8D07429E34297E9188508E94F18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6F7D42" w:rsidRPr="0043589E">
                                          <w:rPr>
                                            <w:sz w:val="24"/>
                                          </w:rPr>
                                          <w:t>Genysix.com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680A3AD2" w14:textId="77777777" w:rsidR="009C5BF4" w:rsidRPr="006F7D42" w:rsidRDefault="009C5BF4" w:rsidP="00856ED2">
                              <w:pPr>
                                <w:pStyle w:val="Espacedutableau"/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172F8455" wp14:editId="14F469AD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center</wp:align>
                        </wp:positionV>
                        <wp:extent cx="4895850" cy="2110740"/>
                        <wp:effectExtent l="0" t="0" r="15240" b="1905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4895850" cy="2110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2D89C1" w14:textId="77777777" w:rsidR="009C5BF4" w:rsidRPr="00790A4C" w:rsidRDefault="000402F0" w:rsidP="00856ED2">
                                    <w:pPr>
                                      <w:pStyle w:val="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DA04D1" w:rsidRPr="006F7D42">
                                          <w:rPr>
                                            <w:lang w:val="fr-FR"/>
                                          </w:rPr>
                                          <w:t>Projet de programmation</w:t>
                                        </w:r>
                                      </w:sdtContent>
                                    </w:sdt>
                                  </w:p>
                                  <w:p w14:paraId="0F0A5F0C" w14:textId="62176905" w:rsidR="009C5BF4" w:rsidRPr="006F7D42" w:rsidRDefault="000402F0" w:rsidP="00856ED2">
                                    <w:pPr>
                                      <w:pStyle w:val="Sous-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Sous-titre"/>
                                        <w:tag w:val=""/>
                                        <w:id w:val="72865562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B324F">
                                          <w:rPr>
                                            <w:lang w:val="fr-FR"/>
                                          </w:rPr>
                                          <w:t>Copier</w:t>
                                        </w:r>
                                      </w:sdtContent>
                                    </w:sdt>
                                    <w:r w:rsidR="003B57F3" w:rsidRPr="006F7D42">
                                      <w:rPr>
                                        <w:lang w:val="fr-FR"/>
                                      </w:rPr>
                                      <w:t>,</w:t>
                                    </w:r>
                                    <w:r w:rsidR="006F7D42">
                                      <w:rPr>
                                        <w:lang w:val="fr-FR"/>
                                      </w:rPr>
                                      <w:t xml:space="preserve"> couper, supprimer, renommer des fichiers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85000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72F8455" id="Zone de texte 2" o:spid="_x0000_s1027" type="#_x0000_t202" alt="Zone de texte affichant le titre et le sous-titre du document" style="position:absolute;margin-left:0;margin-top:0;width:385.5pt;height:166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" filled="f" stroked="f" strokeweight=".5pt">
                        <v:textbox style="mso-fit-shape-to-text:t" inset="0,0,0,0">
                          <w:txbxContent>
                            <w:p w14:paraId="152D89C1" w14:textId="77777777" w:rsidR="009C5BF4" w:rsidRPr="00790A4C" w:rsidRDefault="000402F0" w:rsidP="00856ED2">
                              <w:pPr>
                                <w:pStyle w:val="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DA04D1" w:rsidRPr="006F7D42">
                                    <w:rPr>
                                      <w:lang w:val="fr-FR"/>
                                    </w:rPr>
                                    <w:t>Projet de programmation</w:t>
                                  </w:r>
                                </w:sdtContent>
                              </w:sdt>
                            </w:p>
                            <w:p w14:paraId="0F0A5F0C" w14:textId="62176905" w:rsidR="009C5BF4" w:rsidRPr="006F7D42" w:rsidRDefault="000402F0" w:rsidP="00856ED2">
                              <w:pPr>
                                <w:pStyle w:val="Sous-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Sous-titre"/>
                                  <w:tag w:val=""/>
                                  <w:id w:val="72865562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EB324F">
                                    <w:rPr>
                                      <w:lang w:val="fr-FR"/>
                                    </w:rPr>
                                    <w:t>Copier</w:t>
                                  </w:r>
                                </w:sdtContent>
                              </w:sdt>
                              <w:r w:rsidR="003B57F3" w:rsidRPr="006F7D42">
                                <w:rPr>
                                  <w:lang w:val="fr-FR"/>
                                </w:rPr>
                                <w:t>,</w:t>
                              </w:r>
                              <w:r w:rsidR="006F7D42">
                                <w:rPr>
                                  <w:lang w:val="fr-FR"/>
                                </w:rPr>
                                <w:t xml:space="preserve"> couper, supprimer, renommer des fichiers</w:t>
                              </w: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</w:p>
            <w:p w14:paraId="795843C4" w14:textId="77777777" w:rsidR="00856ED2" w:rsidRPr="00856ED2" w:rsidRDefault="00856ED2" w:rsidP="00E967E6">
              <w:pPr>
                <w:jc w:val="center"/>
                <w:rPr>
                  <w:lang w:val="fr-FR"/>
                </w:rPr>
              </w:pPr>
            </w:p>
            <w:p w14:paraId="163D8F1A" w14:textId="77777777" w:rsidR="0025243E" w:rsidRDefault="00856ED2" w:rsidP="00E967E6">
              <w:pPr>
                <w:jc w:val="center"/>
                <w:rPr>
                  <w:lang w:val="fr-FR"/>
                </w:rPr>
              </w:pPr>
              <w:r w:rsidRPr="00856ED2">
                <w:rPr>
                  <w:lang w:val="fr-FR"/>
                </w:rPr>
                <w:br w:type="page"/>
              </w:r>
            </w:p>
            <w:p w14:paraId="317DF899" w14:textId="151A6418" w:rsidR="00B57583" w:rsidRPr="0025243E" w:rsidRDefault="0025243E" w:rsidP="00E967E6">
              <w:pPr>
                <w:jc w:val="center"/>
                <w:rPr>
                  <w:rFonts w:asciiTheme="majorHAnsi" w:eastAsiaTheme="majorEastAsia" w:hAnsiTheme="majorHAnsi" w:cstheme="majorBidi"/>
                  <w:color w:val="F24F4F" w:themeColor="accent1"/>
                  <w:sz w:val="36"/>
                  <w:szCs w:val="36"/>
                </w:rPr>
              </w:pPr>
              <w:r w:rsidRPr="00435281">
                <w:rPr>
                  <w:rFonts w:asciiTheme="majorHAnsi" w:hAnsiTheme="majorHAnsi"/>
                  <w:color w:val="F24F4F" w:themeColor="accent1"/>
                  <w:sz w:val="36"/>
                  <w:szCs w:val="36"/>
                </w:rPr>
                <w:lastRenderedPageBreak/>
                <w:t>Table des matières</w:t>
              </w:r>
            </w:p>
          </w:sdtContent>
        </w:sdt>
      </w:sdtContent>
    </w:sdt>
    <w:sdt>
      <w:sdtPr>
        <w:rPr>
          <w:sz w:val="20"/>
          <w:szCs w:val="20"/>
          <w:lang w:val="fr-FR"/>
        </w:rPr>
        <w:id w:val="1250242059"/>
        <w:docPartObj>
          <w:docPartGallery w:val="Table of Contents"/>
          <w:docPartUnique/>
        </w:docPartObj>
      </w:sdtPr>
      <w:sdtEndPr>
        <w:rPr>
          <w:sz w:val="26"/>
          <w:szCs w:val="22"/>
        </w:rPr>
      </w:sdtEndPr>
      <w:sdtContent>
        <w:p w14:paraId="49C1E115" w14:textId="77777777" w:rsidR="00ED3AB1" w:rsidRDefault="005D71C6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4"/>
              <w:szCs w:val="24"/>
              <w:lang w:val="fr-FR" w:eastAsia="fr-FR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</w:instrText>
          </w:r>
          <w:r>
            <w:rPr>
              <w:noProof/>
            </w:rPr>
            <w:fldChar w:fldCharType="separate"/>
          </w:r>
          <w:r w:rsidR="00ED3AB1" w:rsidRPr="00FA7C27">
            <w:rPr>
              <w:noProof/>
              <w:lang w:val="fr-FR"/>
            </w:rPr>
            <w:t>Présentation</w:t>
          </w:r>
          <w:r w:rsidR="00ED3AB1">
            <w:rPr>
              <w:noProof/>
            </w:rPr>
            <w:tab/>
          </w:r>
          <w:r w:rsidR="00ED3AB1">
            <w:rPr>
              <w:noProof/>
            </w:rPr>
            <w:fldChar w:fldCharType="begin"/>
          </w:r>
          <w:r w:rsidR="00ED3AB1">
            <w:rPr>
              <w:noProof/>
            </w:rPr>
            <w:instrText xml:space="preserve"> PAGEREF _Toc480987770 \h </w:instrText>
          </w:r>
          <w:r w:rsidR="00ED3AB1">
            <w:rPr>
              <w:noProof/>
            </w:rPr>
          </w:r>
          <w:r w:rsidR="00ED3AB1">
            <w:rPr>
              <w:noProof/>
            </w:rPr>
            <w:fldChar w:fldCharType="separate"/>
          </w:r>
          <w:r w:rsidR="00ED3AB1">
            <w:rPr>
              <w:noProof/>
            </w:rPr>
            <w:t>2</w:t>
          </w:r>
          <w:r w:rsidR="00ED3AB1">
            <w:rPr>
              <w:noProof/>
            </w:rPr>
            <w:fldChar w:fldCharType="end"/>
          </w:r>
        </w:p>
        <w:p w14:paraId="2DE4C59C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rFonts w:ascii="Garamond" w:hAnsi="Garamond"/>
              <w:noProof/>
              <w:color w:val="4C483D"/>
              <w:lang w:val="fr-FR"/>
            </w:rPr>
            <w:t>Le but de l’application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C7DC97D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Image de l’application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A795C1" w14:textId="77777777" w:rsidR="00ED3AB1" w:rsidRDefault="00ED3AB1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Copier un fichier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828E2AE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Le principe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8D17AF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Le faire avec l’application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D272C2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Mes choix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28962AE" w14:textId="77777777" w:rsidR="00ED3AB1" w:rsidRDefault="00ED3AB1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Couper un fi</w:t>
          </w:r>
          <w:bookmarkStart w:id="0" w:name="_GoBack"/>
          <w:bookmarkEnd w:id="0"/>
          <w:r w:rsidRPr="00FA7C27">
            <w:rPr>
              <w:noProof/>
              <w:lang w:val="fr-FR"/>
            </w:rPr>
            <w:t>chier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9B7DC2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Le principe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7345F6E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Le faire avec l’application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F3DE4A4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Mes choix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792DC8" w14:textId="77777777" w:rsidR="00ED3AB1" w:rsidRDefault="00ED3AB1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Dupliquer un fichier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7DE596D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Le principe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8198988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Le faire avec l’application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6BE0590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Mes choix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2E85961" w14:textId="77777777" w:rsidR="00ED3AB1" w:rsidRDefault="00ED3AB1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Supprimer un fichier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6B99F93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Le principe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A2BB33A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Le faire avec l’application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9879654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Mes choix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9F01B0" w14:textId="77777777" w:rsidR="00ED3AB1" w:rsidRDefault="00ED3AB1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Renommer un fichier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C10895E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Le principe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72991D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Le faire avec l’application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468CFB1" w14:textId="77777777" w:rsidR="00ED3AB1" w:rsidRDefault="00ED3AB1">
          <w:pPr>
            <w:pStyle w:val="TM2"/>
            <w:rPr>
              <w:noProof/>
              <w:color w:val="auto"/>
              <w:sz w:val="24"/>
              <w:szCs w:val="24"/>
              <w:lang w:val="fr-FR" w:eastAsia="fr-FR"/>
            </w:rPr>
          </w:pPr>
          <w:r w:rsidRPr="00FA7C27">
            <w:rPr>
              <w:noProof/>
              <w:lang w:val="fr-FR"/>
            </w:rPr>
            <w:t>Mes choix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_Toc480987792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3694A02" w14:textId="44E5A8AC" w:rsidR="00B57583" w:rsidRPr="00856ED2" w:rsidRDefault="005D71C6" w:rsidP="005D71C6">
          <w:pPr>
            <w:pStyle w:val="TM2"/>
            <w:rPr>
              <w:lang w:val="fr-FR"/>
            </w:rPr>
          </w:pPr>
          <w:r>
            <w:rPr>
              <w:noProof/>
            </w:rPr>
            <w:fldChar w:fldCharType="end"/>
          </w:r>
        </w:p>
      </w:sdtContent>
    </w:sdt>
    <w:p w14:paraId="3949183A" w14:textId="77777777" w:rsidR="00B57583" w:rsidRPr="00856ED2" w:rsidRDefault="00B57583" w:rsidP="00420F4B">
      <w:pPr>
        <w:pStyle w:val="TM2"/>
        <w:rPr>
          <w:lang w:val="fr-FR"/>
        </w:rPr>
        <w:sectPr w:rsidR="00B57583" w:rsidRPr="00856ED2">
          <w:pgSz w:w="11907" w:h="16839" w:code="1"/>
          <w:pgMar w:top="1148" w:right="1418" w:bottom="1148" w:left="1418" w:header="709" w:footer="612" w:gutter="0"/>
          <w:pgNumType w:start="0"/>
          <w:cols w:space="720"/>
          <w:titlePg/>
          <w:docGrid w:linePitch="360"/>
        </w:sectPr>
      </w:pPr>
    </w:p>
    <w:p w14:paraId="2CC6B2EA" w14:textId="54755342" w:rsidR="001A1BB0" w:rsidRDefault="001A1BB0" w:rsidP="00C026E3">
      <w:pPr>
        <w:pStyle w:val="Titre1"/>
        <w:rPr>
          <w:lang w:val="fr-FR"/>
        </w:rPr>
      </w:pPr>
      <w:bookmarkStart w:id="1" w:name="_Toc480987770"/>
      <w:r>
        <w:rPr>
          <w:lang w:val="fr-FR"/>
        </w:rPr>
        <w:lastRenderedPageBreak/>
        <w:t>Présentation</w:t>
      </w:r>
      <w:bookmarkEnd w:id="1"/>
    </w:p>
    <w:p w14:paraId="05E93B1A" w14:textId="72A97DEE" w:rsidR="004409CB" w:rsidRPr="00856ED2" w:rsidRDefault="004409CB" w:rsidP="004409CB">
      <w:pPr>
        <w:pStyle w:val="Titre2"/>
        <w:rPr>
          <w:lang w:val="fr-FR"/>
        </w:rPr>
      </w:pPr>
      <w:bookmarkStart w:id="2" w:name="_Toc480987771"/>
      <w:r>
        <w:rPr>
          <w:rFonts w:ascii="Garamond" w:hAnsi="Garamond"/>
          <w:color w:val="4C483D"/>
          <w:lang w:val="fr-FR"/>
        </w:rPr>
        <w:t>Le but de l’application</w:t>
      </w:r>
      <w:bookmarkEnd w:id="2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4409CB" w:rsidRPr="000C34CA" w14:paraId="4C41D0F1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5F8CFB42" w14:textId="77777777" w:rsidR="004409CB" w:rsidRPr="006E5DDB" w:rsidRDefault="004409CB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6A9A7FC2" wp14:editId="44242C03">
                      <wp:extent cx="228600" cy="228600"/>
                      <wp:effectExtent l="0" t="0" r="0" b="0"/>
                      <wp:docPr id="20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Ellipse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orme libre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40AA60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">
                      <v:oval id="Ellipse 21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QhdFwQAA&#10;ANsAAAAPAAAAZHJzL2Rvd25yZXYueG1sRI/NagIxFIX3gu8QbsGdZnQhdmqUolTcaKn6AJfJ7WR0&#10;chOSdBzf3hQKXR7Oz8dZrnvbio5CbBwrmE4KEMSV0w3XCi7nj/ECREzIGlvHpOBBEdar4WCJpXZ3&#10;/qLulGqRRziWqMCk5EspY2XIYpw4T5y9bxcspixDLXXAex63rZwVxVxabDgTDHraGKpupx+bIcZ3&#10;W7/ZNa8LS/X18zEPxwMqNXrp399AJOrTf/ivvdcKZlP4/ZJ/gF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EIXRcEAAADbAAAADwAAAAAAAAAAAAAAAACXAgAAZHJzL2Rvd25y&#10;ZXYueG1sUEsFBgAAAAAEAAQA9QAAAIUDAAAAAA==&#10;" fillcolor="#f24f4f [3204]" stroked="f" strokeweight="0">
                        <v:stroke joinstyle="miter"/>
                        <o:lock v:ext="edit" aspectratio="t"/>
                      </v:oval>
                      <v:shape id="Forme libre 22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sG6MxAAA&#10;ANsAAAAPAAAAZHJzL2Rvd25yZXYueG1sRI/BasMwEETvhf6D2EJvjRy3hMSJEkqh4FOgcUuuG2tt&#10;mVgrIymOm6+vCoUeh5l5w2x2k+3FSD50jhXMZxkI4trpjlsFn9X70xJEiMgae8ek4JsC7Lb3dxss&#10;tLvyB42H2IoE4VCgAhPjUEgZakMWw8wNxMlrnLcYk/St1B6vCW57mWfZQlrsOC0YHOjNUH0+XKyC&#10;4+2rGi++MvvGl+XL6nRc+OZZqceH6XUNItIU/8N/7VIryHP4/ZJ+gN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bBujMQAAADbAAAADwAAAAAAAAAAAAAAAACXAgAAZHJzL2Rv&#10;d25yZXYueG1sUEsFBgAAAAAEAAQA9QAAAIgDAAAAAA==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3E8FF043" w14:textId="7BEDA22D" w:rsidR="004409CB" w:rsidRPr="006E5DDB" w:rsidRDefault="004409CB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 w:rsidRPr="006E5DDB">
              <w:rPr>
                <w:rFonts w:ascii="Century Gothic" w:hAnsi="Century Gothic"/>
                <w:color w:val="4C483D"/>
                <w:sz w:val="18"/>
                <w:lang w:val="fr-FR"/>
              </w:rPr>
              <w:t>Le but de l’application est de pouvoir gérer des fichiers présents autant bien sur l’ordinateur que sur un réseau distant (du moment où l’on a accès au répertoire distant).</w:t>
            </w:r>
          </w:p>
          <w:p w14:paraId="330119A6" w14:textId="77777777" w:rsidR="004409CB" w:rsidRPr="006E5DDB" w:rsidRDefault="004409CB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 w:rsidRPr="006E5DDB">
              <w:rPr>
                <w:rFonts w:ascii="Century Gothic" w:hAnsi="Century Gothic"/>
                <w:color w:val="4C483D"/>
                <w:sz w:val="18"/>
                <w:lang w:val="fr-FR"/>
              </w:rPr>
              <w:t>L’application permet de copier, couper/coller, dupliquer, renommer ainsi que supprimer un fichier choisi par l’utilisateur</w:t>
            </w:r>
          </w:p>
        </w:tc>
      </w:tr>
    </w:tbl>
    <w:p w14:paraId="67A36F4C" w14:textId="5BD58725" w:rsidR="004409CB" w:rsidRDefault="004409CB" w:rsidP="004409CB">
      <w:pPr>
        <w:pStyle w:val="Titre2"/>
        <w:rPr>
          <w:lang w:val="fr-FR"/>
        </w:rPr>
      </w:pPr>
      <w:bookmarkStart w:id="3" w:name="_Toc480987772"/>
      <w:r>
        <w:rPr>
          <w:lang w:val="fr-FR"/>
        </w:rPr>
        <w:t>Image de l’application</w:t>
      </w:r>
      <w:bookmarkEnd w:id="3"/>
    </w:p>
    <w:p w14:paraId="03F1B431" w14:textId="77777777" w:rsidR="004409CB" w:rsidRDefault="004409CB" w:rsidP="0014086F">
      <w:pPr>
        <w:rPr>
          <w:lang w:val="fr-FR"/>
        </w:rPr>
      </w:pPr>
      <w:r>
        <w:rPr>
          <w:noProof/>
          <w:lang w:eastAsia="fr-FR"/>
        </w:rPr>
        <w:drawing>
          <wp:inline distT="0" distB="0" distL="0" distR="0" wp14:anchorId="3AB95691" wp14:editId="733ACC98">
            <wp:extent cx="5092700" cy="4305300"/>
            <wp:effectExtent l="0" t="0" r="12700" b="12700"/>
            <wp:docPr id="49" name="Image 49" descr="/Users/genysix/Desktop/Capture d’écran 2017-04-26 à 13.25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nysix/Desktop/Capture d’écran 2017-04-26 à 13.25.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  <w:r w:rsidRPr="0067095E">
        <w:rPr>
          <w:sz w:val="24"/>
          <w:lang w:val="fr-FR"/>
        </w:rPr>
        <w:t>Ceci est la page d’accueil de l’application</w:t>
      </w:r>
    </w:p>
    <w:p w14:paraId="5D713A4C" w14:textId="77777777" w:rsidR="001A1BB0" w:rsidRPr="001A1BB0" w:rsidRDefault="001A1BB0" w:rsidP="001A1BB0">
      <w:pPr>
        <w:rPr>
          <w:lang w:val="fr-FR"/>
        </w:rPr>
      </w:pPr>
    </w:p>
    <w:p w14:paraId="0716E738" w14:textId="62FF2255" w:rsidR="00C026E3" w:rsidRDefault="00C026E3" w:rsidP="00C026E3">
      <w:pPr>
        <w:pStyle w:val="Titre1"/>
        <w:rPr>
          <w:lang w:val="fr-FR"/>
        </w:rPr>
      </w:pPr>
      <w:bookmarkStart w:id="4" w:name="_Toc480987773"/>
      <w:r>
        <w:rPr>
          <w:lang w:val="fr-FR"/>
        </w:rPr>
        <w:lastRenderedPageBreak/>
        <w:t>Copier un fichier</w:t>
      </w:r>
      <w:bookmarkEnd w:id="4"/>
      <w:r>
        <w:rPr>
          <w:lang w:val="fr-FR"/>
        </w:rPr>
        <w:t xml:space="preserve"> </w:t>
      </w:r>
    </w:p>
    <w:p w14:paraId="64255278" w14:textId="5DF91BBD" w:rsidR="005807A3" w:rsidRDefault="005807A3" w:rsidP="005807A3">
      <w:pPr>
        <w:pStyle w:val="Titre2"/>
        <w:rPr>
          <w:lang w:val="fr-FR"/>
        </w:rPr>
      </w:pPr>
      <w:bookmarkStart w:id="5" w:name="_Toc480987774"/>
      <w:r>
        <w:rPr>
          <w:lang w:val="fr-FR"/>
        </w:rPr>
        <w:t xml:space="preserve">Le </w:t>
      </w:r>
      <w:r w:rsidR="003241C9">
        <w:rPr>
          <w:lang w:val="fr-FR"/>
        </w:rPr>
        <w:t>principe</w:t>
      </w:r>
      <w:bookmarkEnd w:id="5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5807A3" w:rsidRPr="000C34CA" w14:paraId="16A557CE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37DECE9D" w14:textId="77777777" w:rsidR="005807A3" w:rsidRPr="006E5DDB" w:rsidRDefault="005807A3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60264211" wp14:editId="36C163E9">
                      <wp:extent cx="228600" cy="228600"/>
                      <wp:effectExtent l="0" t="0" r="0" b="0"/>
                      <wp:docPr id="65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6" name="Ellipse 6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orme libre 6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65C95F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">
                      <v:oval id="Ellipse 66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TbxwgAA&#10;ANsAAAAPAAAAZHJzL2Rvd25yZXYueG1sRI/NagIxFIX3gu8QrtCdZuxi0KlRxNLSTVscfYDL5HYy&#10;OrkJSTqOb98UCl0ezs/H2exG24uBQuwcK1guChDEjdMdtwrOp5f5CkRMyBp7x6TgThF22+lkg5V2&#10;Nz7SUKdW5BGOFSowKflKytgYshgXzhNn78sFiynL0Eod8JbHbS8fi6KUFjvOBIOeDoaaa/1tM8T4&#10;4dkfXrv1ylJ7+byX4eMdlXqYjfsnEInG9B/+a79pBWUJv1/yD5Db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nBNvHCAAAA2wAAAA8AAAAAAAAAAAAAAAAAlw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orme libre 67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rXTUxAAA&#10;ANsAAAAPAAAAZHJzL2Rvd25yZXYueG1sRI/NasMwEITvgb6D2EJvidwf3NaNEkog4FMhcUuuW2tt&#10;mVorIymO26ePAoEeh5n5hlmuJ9uLkXzoHCu4X2QgiGunO24VfFbb+QuIEJE19o5JwS8FWK9uZkss&#10;tDvxjsZ9bEWCcChQgYlxKKQMtSGLYeEG4uQ1zluMSfpWao+nBLe9fMiyXFrsOC0YHGhjqP7ZH62C&#10;w99XNR59ZT4aX5ZPr9+H3DePSt3dTu9vICJN8T98bZdaQf4Mly/pB8jVG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6101MQAAADbAAAADwAAAAAAAAAAAAAAAACXAgAAZHJzL2Rv&#10;d25yZXYueG1sUEsFBgAAAAAEAAQA9QAAAIgDAAAAAA==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6A2132C3" w14:textId="406147D8" w:rsidR="005807A3" w:rsidRPr="006E5DDB" w:rsidRDefault="005807A3" w:rsidP="00903360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 w:rsidRPr="006E5DDB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Le but 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de la fonction copier et de pouvoir prendre le </w:t>
            </w:r>
            <w:r w:rsidR="00903360">
              <w:rPr>
                <w:rFonts w:ascii="Century Gothic" w:hAnsi="Century Gothic"/>
                <w:color w:val="4C483D"/>
                <w:sz w:val="18"/>
                <w:lang w:val="fr-FR"/>
              </w:rPr>
              <w:t>fichier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sélectionné par l’utilisateur et d’en faire une copie à un autre endroit.</w:t>
            </w:r>
          </w:p>
        </w:tc>
      </w:tr>
    </w:tbl>
    <w:p w14:paraId="06D9BB3C" w14:textId="06C91A81" w:rsidR="005807A3" w:rsidRDefault="008A590F" w:rsidP="005807A3">
      <w:pPr>
        <w:pStyle w:val="Titre2"/>
        <w:rPr>
          <w:lang w:val="fr-FR"/>
        </w:rPr>
      </w:pPr>
      <w:bookmarkStart w:id="6" w:name="_Toc480987775"/>
      <w:r>
        <w:rPr>
          <w:lang w:val="fr-FR"/>
        </w:rPr>
        <w:t>Le</w:t>
      </w:r>
      <w:r w:rsidR="000C42F1">
        <w:rPr>
          <w:lang w:val="fr-FR"/>
        </w:rPr>
        <w:t xml:space="preserve"> faire avec l’application</w:t>
      </w:r>
      <w:bookmarkEnd w:id="6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281CF7" w:rsidRPr="000C34CA" w14:paraId="0F891838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08579832" w14:textId="77777777" w:rsidR="00281CF7" w:rsidRPr="006E5DDB" w:rsidRDefault="00281CF7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1972E673" wp14:editId="67FF95E7">
                      <wp:extent cx="228600" cy="228600"/>
                      <wp:effectExtent l="0" t="0" r="0" b="0"/>
                      <wp:docPr id="106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07" name="Ellipse 10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Forme libre 10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C31FFE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">
                      <v:oval id="Ellipse 107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un9sxAAA&#10;ANwAAAAPAAAAZHJzL2Rvd25yZXYueG1sRI/BbsIwEETvSPyDtUi9gUMPQFMMqkCtemkRaT9gFS9x&#10;aLy2bDeEv6+RKnHb1czOm11vB9uJnkJsHSuYzwoQxLXTLTcKvr9epysQMSFr7ByTgitF2G7GozWW&#10;2l34SH2VGpFDOJaowKTkSyljbchinDlPnLWTCxZTXkMjdcBLDredfCyKhbTYciYY9LQzVP9UvzZD&#10;jO/3fvfWPq0sNefDdRE+P1Cph8nw8gwi0ZDu5v/rd53rF0u4PZMnkJ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Lp/bMQAAADcAAAADwAAAAAAAAAAAAAAAACXAgAAZHJzL2Rv&#10;d25yZXYueG1sUEsFBgAAAAAEAAQA9QAAAIgDAAAAAA==&#10;" fillcolor="#f24f4f [3204]" stroked="f" strokeweight="0">
                        <v:stroke joinstyle="miter"/>
                        <o:lock v:ext="edit" aspectratio="t"/>
                      </v:oval>
                      <v:shape id="Forme libre 108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6YaXxQAA&#10;ANwAAAAPAAAAZHJzL2Rvd25yZXYueG1sRI9BS8NAEIXvQv/DMoXe7EYrRWO3RQQhJ8FG6XXMTrLB&#10;7GzY3abRX+8cBG8zvDfvfbM7zH5QE8XUBzZwsy5AETfB9twZeK9fru9BpYxscQhMBr4pwWG/uNph&#10;acOF32g65k5JCKcSDbicx1Lr1DjymNZhJBatDdFjljV22ka8SLgf9G1RbLXHnqXB4UjPjpqv49kb&#10;OP181NM51u61jVV19/B52sZ2Y8xqOT89gso053/z33VlBb8QWnlGJtD7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phpfFAAAA3AAAAA8AAAAAAAAAAAAAAAAAlwIAAGRycy9k&#10;b3ducmV2LnhtbFBLBQYAAAAABAAEAPUAAACJAwAAAAA=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3D094235" w14:textId="7739640F" w:rsidR="00281CF7" w:rsidRDefault="00281CF7" w:rsidP="00281CF7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Lorsque l’on appuie sur le bouton «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Copy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»</w:t>
            </w:r>
            <w:r w:rsidR="003241C9">
              <w:rPr>
                <w:rFonts w:ascii="Century Gothic" w:hAnsi="Century Gothic"/>
                <w:color w:val="4C483D"/>
                <w:sz w:val="18"/>
                <w:lang w:val="fr-FR"/>
              </w:rPr>
              <w:t>, 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une fenêtre apparaît demandant à l’utilisateur de choisir l’emplacement où il veut placer la copie de son fichier d’origin</w:t>
            </w:r>
            <w:r w:rsidR="0014086F">
              <w:rPr>
                <w:rFonts w:ascii="Century Gothic" w:hAnsi="Century Gothic"/>
                <w:color w:val="4C483D"/>
                <w:sz w:val="18"/>
                <w:lang w:val="fr-FR"/>
              </w:rPr>
              <w:t>e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.</w:t>
            </w:r>
            <w:r w:rsidR="0014086F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Une fois l’emplacement choisi il suffit de cliquer sur le bouton OK.</w:t>
            </w:r>
          </w:p>
          <w:p w14:paraId="2376618D" w14:textId="3BA8D16D" w:rsidR="0099132C" w:rsidRPr="006E5DDB" w:rsidRDefault="0099132C" w:rsidP="00281CF7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Voici la fenêtre qui apparaît : </w:t>
            </w:r>
          </w:p>
        </w:tc>
      </w:tr>
    </w:tbl>
    <w:p w14:paraId="27D39555" w14:textId="1D3558A6" w:rsidR="00E531F4" w:rsidRPr="005807A3" w:rsidRDefault="0014086F" w:rsidP="005807A3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296A5B5" wp14:editId="0529DF25">
            <wp:extent cx="3653904" cy="4355914"/>
            <wp:effectExtent l="0" t="0" r="3810" b="0"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co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427" cy="437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2458" w14:textId="031EBE40" w:rsidR="005807A3" w:rsidRDefault="005807A3" w:rsidP="005807A3">
      <w:pPr>
        <w:pStyle w:val="Titre2"/>
        <w:rPr>
          <w:lang w:val="fr-FR"/>
        </w:rPr>
      </w:pPr>
      <w:bookmarkStart w:id="7" w:name="_Toc480987776"/>
      <w:r>
        <w:rPr>
          <w:lang w:val="fr-FR"/>
        </w:rPr>
        <w:t>Mes choix</w:t>
      </w:r>
      <w:bookmarkEnd w:id="7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5807A3" w:rsidRPr="000C34CA" w14:paraId="581EB21A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20A9C039" w14:textId="77777777" w:rsidR="005807A3" w:rsidRPr="006E5DDB" w:rsidRDefault="005807A3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2CA375F3" wp14:editId="15F0B157">
                      <wp:extent cx="228600" cy="228600"/>
                      <wp:effectExtent l="0" t="0" r="0" b="0"/>
                      <wp:docPr id="75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5" name="Ellipse 9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orme libre 9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AA320F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">
                      <v:oval id="Ellipse 95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xtihwQAA&#10;ANsAAAAPAAAAZHJzL2Rvd25yZXYueG1sRI/dagIxEIXvC75DGKF3NWuhoqtRRKn0ppZaH2DYjJvV&#10;zSQkcV3fvikIvTycn4+zWPW2FR2F2DhWMB4VIIgrpxuuFRx/3l+mIGJC1tg6JgV3irBaDp4WWGp3&#10;42/qDqkWeYRjiQpMSr6UMlaGLMaR88TZO7lgMWUZaqkD3vK4beVrUUykxYYzwaCnjaHqcrjaDDG+&#10;2/rNrplNLdXnr/sk7D9Rqedhv56DSNSn//Cj/aEVzN7g70v+AXL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MbYocEAAADbAAAADwAAAAAAAAAAAAAAAACXAgAAZHJzL2Rvd25y&#10;ZXYueG1sUEsFBgAAAAAEAAQA9QAAAIUDAAAAAA==&#10;" fillcolor="#f24f4f [3204]" stroked="f" strokeweight="0">
                        <v:stroke joinstyle="miter"/>
                        <o:lock v:ext="edit" aspectratio="t"/>
                      </v:oval>
                      <v:shape id="Forme libre 96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NKFoxAAA&#10;ANsAAAAPAAAAZHJzL2Rvd25yZXYueG1sRI9BS8NAFITvBf/D8gRvzcYqwcZuixSEnIQ2Sq/P7Es2&#10;mH0bdrdp9Nd3BcHjMDPfMJvdbAcxkQ+9YwX3WQ6CuHG6507Be/26fAIRIrLGwTEp+KYAu+3NYoOl&#10;dhc+0HSMnUgQDiUqMDGOpZShMWQxZG4kTl7rvMWYpO+k9nhJcDvIVZ4X0mLPacHgSHtDzdfxbBWc&#10;fj7q6exr89b6qnpcf54K3z4odXc7vzyDiDTH//Bfu9IK1gX8fkk/QG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TShaMQAAADbAAAADwAAAAAAAAAAAAAAAACXAgAAZHJzL2Rv&#10;d25yZXYueG1sUEsFBgAAAAAEAAQA9QAAAIgDAAAAAA==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3274D476" w14:textId="67131FDF" w:rsidR="005807A3" w:rsidRDefault="005807A3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Lorsque l’on veut copier un fichier à un autre endroit ou au même endroit que celui sélectionné par l’utilisateur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>, l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e programme copie le fichier avec le même nom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>, puis ra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joute au nom du fichier copier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, 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(n) ou n représente le nombre de fichier</w:t>
            </w:r>
            <w:r w:rsidR="003241C9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s 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qui porte le même nom.</w:t>
            </w:r>
          </w:p>
          <w:p w14:paraId="553472A3" w14:textId="09B8E783" w:rsidR="005807A3" w:rsidRPr="005807A3" w:rsidRDefault="005807A3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Ex : le premier fichier sera le 1 puis le 2, etc</w:t>
            </w:r>
            <w:r w:rsidR="0082215F">
              <w:rPr>
                <w:rFonts w:ascii="Century Gothic" w:hAnsi="Century Gothic"/>
                <w:color w:val="4C483D"/>
                <w:sz w:val="18"/>
                <w:lang w:val="fr-FR"/>
              </w:rPr>
              <w:t>.</w:t>
            </w:r>
            <w:r w:rsidR="0082215F">
              <w:rPr>
                <w:rFonts w:ascii="Century Gothic" w:hAnsi="Century Gothic"/>
                <w:color w:val="4C483D"/>
                <w:sz w:val="18"/>
                <w:lang w:val="fr-FR"/>
              </w:rPr>
              <w:br/>
            </w:r>
            <w:proofErr w:type="spellStart"/>
            <w:r w:rsidR="0082215F">
              <w:rPr>
                <w:rFonts w:ascii="Century Gothic" w:hAnsi="Century Gothic"/>
                <w:color w:val="4C483D"/>
                <w:sz w:val="18"/>
                <w:lang w:val="fr-FR"/>
              </w:rPr>
              <w:t>m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onDossier</w:t>
            </w:r>
            <w:proofErr w:type="spellEnd"/>
            <w:r>
              <w:rPr>
                <w:rFonts w:ascii="Century Gothic" w:hAnsi="Century Gothic"/>
                <w:color w:val="4C483D"/>
                <w:sz w:val="18"/>
                <w:lang w:val="fr-FR"/>
              </w:rPr>
              <w:br/>
              <w:t xml:space="preserve">       </w:t>
            </w:r>
            <w:proofErr w:type="spellStart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monFichier</w:t>
            </w:r>
            <w:proofErr w:type="spellEnd"/>
            <w:r>
              <w:rPr>
                <w:rFonts w:ascii="Century Gothic" w:hAnsi="Century Gothic"/>
                <w:color w:val="4C483D"/>
                <w:sz w:val="18"/>
                <w:lang w:val="fr-FR"/>
              </w:rPr>
              <w:br/>
              <w:t xml:space="preserve">       </w:t>
            </w:r>
            <w:proofErr w:type="spellStart"/>
            <w:proofErr w:type="gramStart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monFichier</w:t>
            </w:r>
            <w:proofErr w:type="spellEnd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(</w:t>
            </w:r>
            <w:proofErr w:type="gramEnd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1)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br/>
              <w:t xml:space="preserve">       </w:t>
            </w:r>
            <w:proofErr w:type="spellStart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monFichier</w:t>
            </w:r>
            <w:proofErr w:type="spellEnd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(2)</w:t>
            </w:r>
          </w:p>
        </w:tc>
      </w:tr>
    </w:tbl>
    <w:p w14:paraId="1A01F891" w14:textId="6B667ECC" w:rsidR="005807A3" w:rsidRPr="005807A3" w:rsidRDefault="005807A3" w:rsidP="005807A3">
      <w:pPr>
        <w:rPr>
          <w:lang w:val="fr-FR"/>
        </w:rPr>
      </w:pPr>
    </w:p>
    <w:p w14:paraId="02154215" w14:textId="76EF7D21" w:rsidR="00C026E3" w:rsidRDefault="00C026E3" w:rsidP="00C026E3">
      <w:pPr>
        <w:pStyle w:val="Titre1"/>
        <w:rPr>
          <w:lang w:val="fr-FR"/>
        </w:rPr>
      </w:pPr>
      <w:bookmarkStart w:id="8" w:name="_Toc480987777"/>
      <w:r>
        <w:rPr>
          <w:lang w:val="fr-FR"/>
        </w:rPr>
        <w:lastRenderedPageBreak/>
        <w:t>Couper un fichier</w:t>
      </w:r>
      <w:bookmarkEnd w:id="8"/>
      <w:r>
        <w:rPr>
          <w:lang w:val="fr-FR"/>
        </w:rPr>
        <w:t xml:space="preserve"> </w:t>
      </w:r>
    </w:p>
    <w:p w14:paraId="33FFEF29" w14:textId="21E4982C" w:rsidR="001D6655" w:rsidRDefault="001D6655" w:rsidP="001D6655">
      <w:pPr>
        <w:pStyle w:val="Titre2"/>
        <w:rPr>
          <w:lang w:val="fr-FR"/>
        </w:rPr>
      </w:pPr>
      <w:bookmarkStart w:id="9" w:name="_Toc480987778"/>
      <w:r>
        <w:rPr>
          <w:lang w:val="fr-FR"/>
        </w:rPr>
        <w:t xml:space="preserve">Le </w:t>
      </w:r>
      <w:r w:rsidR="003241C9">
        <w:rPr>
          <w:lang w:val="fr-FR"/>
        </w:rPr>
        <w:t>principe</w:t>
      </w:r>
      <w:bookmarkEnd w:id="9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1D6655" w:rsidRPr="000C34CA" w14:paraId="01B27688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7C86B449" w14:textId="77777777" w:rsidR="001D6655" w:rsidRPr="006E5DDB" w:rsidRDefault="001D6655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78674302" wp14:editId="2C82A5A7">
                      <wp:extent cx="228600" cy="228600"/>
                      <wp:effectExtent l="0" t="0" r="0" b="0"/>
                      <wp:docPr id="116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7" name="Ellipse 11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Forme libre 11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17415B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">
                      <v:oval id="Ellipse 117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Y+mxwwAA&#10;ANwAAAAPAAAAZHJzL2Rvd25yZXYueG1sRI9BawIxEIXvBf9DGKG3mrUHa1ejiFLppZaqP2DYjJvV&#10;zSQkcV3/fVMQepvhvXnfm/myt63oKMTGsYLxqABBXDndcK3gePh4mYKICVlj65gU3CnCcjF4mmOp&#10;3Y1/qNunWuQQjiUqMCn5UspYGbIYR84TZ+3kgsWU11BLHfCWw20rX4tiIi02nAkGPa0NVZf91WaI&#10;8d3Gr7fN+9RSff6+T8LuC5V6HvarGYhEffo3P64/da4/foO/Z/IEcvE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Y+mxwwAAANwAAAAPAAAAAAAAAAAAAAAAAJc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orme libre 118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BBKxQAA&#10;ANwAAAAPAAAAZHJzL2Rvd25yZXYueG1sRI9BS8NAEIXvgv9hGcGb3VSlaNptEUHISbCp9DpmJ9nQ&#10;7GzY3abRX+8cBG8zvDfvfbPZzX5QE8XUBzawXBSgiJtge+4MHOq3uydQKSNbHAKTgW9KsNteX22w&#10;tOHCHzTtc6ckhFOJBlzOY6l1ahx5TIswEovWhugxyxo7bSNeJNwP+r4oVtpjz9LgcKRXR81pf/YG&#10;jj+f9XSOtXtvY1U9Pn8dV7F9MOb2Zn5Zg8o053/z33VlBX8ptPKMTKC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wEErFAAAA3AAAAA8AAAAAAAAAAAAAAAAAlwIAAGRycy9k&#10;b3ducmV2LnhtbFBLBQYAAAAABAAEAPUAAACJAwAAAAA=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56BF3DCB" w14:textId="7CC30EE1" w:rsidR="001D6655" w:rsidRPr="006E5DDB" w:rsidRDefault="001D6655" w:rsidP="00740A22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 w:rsidRPr="006E5DDB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Le but 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de la fonction </w:t>
            </w:r>
            <w:r w:rsidR="00903360">
              <w:rPr>
                <w:rFonts w:ascii="Century Gothic" w:hAnsi="Century Gothic"/>
                <w:color w:val="4C483D"/>
                <w:sz w:val="18"/>
                <w:lang w:val="fr-FR"/>
              </w:rPr>
              <w:t>couper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et de pouvoir prendre le </w:t>
            </w:r>
            <w:r w:rsidR="00740A22">
              <w:rPr>
                <w:rFonts w:ascii="Century Gothic" w:hAnsi="Century Gothic"/>
                <w:color w:val="4C483D"/>
                <w:sz w:val="18"/>
                <w:lang w:val="fr-FR"/>
              </w:rPr>
              <w:t>fichier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sélectionné par l’utilisateur et </w:t>
            </w:r>
            <w:r w:rsidR="00740A22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de le déplacer </w:t>
            </w:r>
            <w:r w:rsidR="00643F73">
              <w:rPr>
                <w:rFonts w:ascii="Century Gothic" w:hAnsi="Century Gothic"/>
                <w:color w:val="4C483D"/>
                <w:sz w:val="18"/>
                <w:lang w:val="fr-FR"/>
              </w:rPr>
              <w:t>à</w:t>
            </w:r>
            <w:r w:rsidR="00740A22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un autre endroit.</w:t>
            </w:r>
          </w:p>
        </w:tc>
      </w:tr>
    </w:tbl>
    <w:p w14:paraId="3679F475" w14:textId="672C9530" w:rsidR="001D6655" w:rsidRDefault="008A590F" w:rsidP="001D6655">
      <w:pPr>
        <w:pStyle w:val="Titre2"/>
        <w:rPr>
          <w:lang w:val="fr-FR"/>
        </w:rPr>
      </w:pPr>
      <w:bookmarkStart w:id="10" w:name="_Toc480987779"/>
      <w:r>
        <w:rPr>
          <w:lang w:val="fr-FR"/>
        </w:rPr>
        <w:t>Le</w:t>
      </w:r>
      <w:r w:rsidR="000C42F1">
        <w:rPr>
          <w:lang w:val="fr-FR"/>
        </w:rPr>
        <w:t xml:space="preserve"> faire avec l’application</w:t>
      </w:r>
      <w:bookmarkEnd w:id="10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1D6655" w:rsidRPr="000C34CA" w14:paraId="71820E42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7FA3F70E" w14:textId="77777777" w:rsidR="001D6655" w:rsidRPr="006E5DDB" w:rsidRDefault="001D6655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2B19D04F" wp14:editId="18593BF8">
                      <wp:extent cx="228600" cy="228600"/>
                      <wp:effectExtent l="0" t="0" r="0" b="0"/>
                      <wp:docPr id="119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0" name="Ellipse 12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Forme libre 12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93316F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">
                      <v:oval id="Ellipse 120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5rt4wgAA&#10;ANwAAAAPAAAAZHJzL2Rvd25yZXYueG1sRI/NTgIxEMfvJr5DMybcpCsHgiuFGIyECxjRB5hsx+3q&#10;dtq0ZVnenjmQeJvJ/D9+s1yPvlcDpdwFNvA0rUARN8F23Br4/np/XIDKBdliH5gMXCjDenV/t8Ta&#10;hjN/0nAsrZIQzjUacKXEWuvcOPKYpyESy+0nJI9F1tRqm/As4b7Xs6qaa48dS4PDSBtHzd/x5KXE&#10;xeEtbrbd88JT+/txmafDHo2ZPIyvL6AKjeVffHPvrODPBF+ekQn06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zmu3jCAAAA3AAAAA8AAAAAAAAAAAAAAAAAlw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orme libre 121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ZnNqwgAA&#10;ANwAAAAPAAAAZHJzL2Rvd25yZXYueG1sRE/fa8IwEH4f7H8IN/BtpuqQrRplDIQ+CbMOX2/NtSk2&#10;l5LEWv3rl8Fgb/fx/bz1drSdGMiH1rGC2TQDQVw53XKj4Fjunl9BhIissXNMCm4UYLt5fFhjrt2V&#10;P2k4xEakEA45KjAx9rmUoTJkMUxdT5y42nmLMUHfSO3xmsJtJ+dZtpQWW04NBnv6MFSdDxer4HT/&#10;KoeLL82+9kXx8vZ9Wvp6odTkaXxfgYg0xn/xn7vQaf58Br/PpAvk5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Nmc2rCAAAA3AAAAA8AAAAAAAAAAAAAAAAAlwIAAGRycy9kb3du&#10;cmV2LnhtbFBLBQYAAAAABAAEAPUAAACGAwAAAAA=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2C661939" w14:textId="0F8D3C2E" w:rsidR="007F2ED6" w:rsidRDefault="001D6655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Lorsque l’on appuie sur le bouton «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 w:rsidR="000C42F1">
              <w:rPr>
                <w:rFonts w:ascii="Century Gothic" w:hAnsi="Century Gothic"/>
                <w:color w:val="4C483D"/>
                <w:sz w:val="18"/>
                <w:lang w:val="fr-FR"/>
              </w:rPr>
              <w:t>Cut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»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>, </w:t>
            </w:r>
            <w:r w:rsidR="000C42F1">
              <w:rPr>
                <w:rFonts w:ascii="Century Gothic" w:hAnsi="Century Gothic"/>
                <w:color w:val="4C483D"/>
                <w:sz w:val="18"/>
                <w:lang w:val="fr-FR"/>
              </w:rPr>
              <w:t>un nouveau bouton «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proofErr w:type="spellStart"/>
            <w:r w:rsidR="000C42F1">
              <w:rPr>
                <w:rFonts w:ascii="Century Gothic" w:hAnsi="Century Gothic"/>
                <w:color w:val="4C483D"/>
                <w:sz w:val="18"/>
                <w:lang w:val="fr-FR"/>
              </w:rPr>
              <w:t>Past</w:t>
            </w:r>
            <w:proofErr w:type="spellEnd"/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 w:rsidR="000C42F1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» apparaît. </w:t>
            </w:r>
            <w:r w:rsidR="00A2293D">
              <w:rPr>
                <w:rFonts w:ascii="Century Gothic" w:hAnsi="Century Gothic"/>
                <w:color w:val="4C483D"/>
                <w:sz w:val="18"/>
                <w:lang w:val="fr-FR"/>
              </w:rPr>
              <w:t>Les autres fonctions</w:t>
            </w:r>
            <w:r w:rsidR="007F2ED6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ne sont alors plus </w:t>
            </w:r>
            <w:r w:rsidR="00E11C5E">
              <w:rPr>
                <w:rFonts w:ascii="Century Gothic" w:hAnsi="Century Gothic"/>
                <w:color w:val="4C483D"/>
                <w:sz w:val="18"/>
                <w:lang w:val="fr-FR"/>
              </w:rPr>
              <w:t>disponibles</w:t>
            </w:r>
            <w:r w:rsidR="007F2ED6">
              <w:rPr>
                <w:rFonts w:ascii="Century Gothic" w:hAnsi="Century Gothic"/>
                <w:color w:val="4C483D"/>
                <w:sz w:val="18"/>
                <w:lang w:val="fr-FR"/>
              </w:rPr>
              <w:t>. Il reste uniquement la fonction «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proofErr w:type="spellStart"/>
            <w:r w:rsidR="007F2ED6">
              <w:rPr>
                <w:rFonts w:ascii="Century Gothic" w:hAnsi="Century Gothic"/>
                <w:color w:val="4C483D"/>
                <w:sz w:val="18"/>
                <w:lang w:val="fr-FR"/>
              </w:rPr>
              <w:t>Past</w:t>
            </w:r>
            <w:proofErr w:type="spellEnd"/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 w:rsidR="007F2ED6">
              <w:rPr>
                <w:rFonts w:ascii="Century Gothic" w:hAnsi="Century Gothic"/>
                <w:color w:val="4C483D"/>
                <w:sz w:val="18"/>
                <w:lang w:val="fr-FR"/>
              </w:rPr>
              <w:t>» ainsi que «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proofErr w:type="spellStart"/>
            <w:r w:rsidR="007F2ED6">
              <w:rPr>
                <w:rFonts w:ascii="Century Gothic" w:hAnsi="Century Gothic"/>
                <w:color w:val="4C483D"/>
                <w:sz w:val="18"/>
                <w:lang w:val="fr-FR"/>
              </w:rPr>
              <w:t>Delete</w:t>
            </w:r>
            <w:proofErr w:type="spellEnd"/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 w:rsidR="007F2ED6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». </w:t>
            </w:r>
          </w:p>
          <w:p w14:paraId="5049E106" w14:textId="08DF3A50" w:rsidR="001D6655" w:rsidRDefault="007F2ED6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Si l’utilisateur clique sur le bouton «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proofErr w:type="spellStart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Past</w:t>
            </w:r>
            <w:proofErr w:type="spellEnd"/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», u</w:t>
            </w:r>
            <w:r w:rsidR="001D6655">
              <w:rPr>
                <w:rFonts w:ascii="Century Gothic" w:hAnsi="Century Gothic"/>
                <w:color w:val="4C483D"/>
                <w:sz w:val="18"/>
                <w:lang w:val="fr-FR"/>
              </w:rPr>
              <w:t>ne fenêtre apparaît demandant à l’utilisateur de choisir l’emplacement où il veut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placer son fichier</w:t>
            </w:r>
            <w:r w:rsidR="001D6655">
              <w:rPr>
                <w:rFonts w:ascii="Century Gothic" w:hAnsi="Century Gothic"/>
                <w:color w:val="4C483D"/>
                <w:sz w:val="18"/>
                <w:lang w:val="fr-FR"/>
              </w:rPr>
              <w:t>. Une fois l’emplacement choisi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, </w:t>
            </w:r>
            <w:r w:rsidR="001D6655">
              <w:rPr>
                <w:rFonts w:ascii="Century Gothic" w:hAnsi="Century Gothic"/>
                <w:color w:val="4C483D"/>
                <w:sz w:val="18"/>
                <w:lang w:val="fr-FR"/>
              </w:rPr>
              <w:t>il suffit de cliquer sur le bouton OK.</w:t>
            </w:r>
          </w:p>
          <w:p w14:paraId="1F775A19" w14:textId="1B925B81" w:rsidR="007F2ED6" w:rsidRDefault="007F2ED6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Si l’utilisateur appuie sur le bouton «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proofErr w:type="spellStart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Delete</w:t>
            </w:r>
            <w:proofErr w:type="spellEnd"/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» alors le fichier sera </w:t>
            </w:r>
            <w:r w:rsidR="00A2293D">
              <w:rPr>
                <w:rFonts w:ascii="Century Gothic" w:hAnsi="Century Gothic"/>
                <w:color w:val="4C483D"/>
                <w:sz w:val="18"/>
                <w:lang w:val="fr-FR"/>
              </w:rPr>
              <w:t>supprimé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et ne sera donc plus disponible.</w:t>
            </w:r>
          </w:p>
          <w:p w14:paraId="3D4A96A5" w14:textId="0BAB6E0E" w:rsidR="001D6655" w:rsidRPr="006E5DDB" w:rsidRDefault="007B0982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La fenêtre est exactement la même que pour la fonction «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Copy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»</w:t>
            </w:r>
            <w:r w:rsidR="001D6655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</w:t>
            </w:r>
          </w:p>
        </w:tc>
      </w:tr>
    </w:tbl>
    <w:p w14:paraId="695FBA1E" w14:textId="63E26397" w:rsidR="001D6655" w:rsidRDefault="001D6655" w:rsidP="001D6655">
      <w:pPr>
        <w:pStyle w:val="Titre2"/>
        <w:rPr>
          <w:lang w:val="fr-FR"/>
        </w:rPr>
      </w:pPr>
      <w:bookmarkStart w:id="11" w:name="_Toc480987780"/>
      <w:r>
        <w:rPr>
          <w:lang w:val="fr-FR"/>
        </w:rPr>
        <w:t>Mes choix</w:t>
      </w:r>
      <w:bookmarkEnd w:id="11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1D6655" w:rsidRPr="000C34CA" w14:paraId="7AB2D4E2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1873FADA" w14:textId="77777777" w:rsidR="001D6655" w:rsidRPr="006E5DDB" w:rsidRDefault="001D6655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6AE631ED" wp14:editId="1C1633DB">
                      <wp:extent cx="228600" cy="228600"/>
                      <wp:effectExtent l="0" t="0" r="0" b="0"/>
                      <wp:docPr id="122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3" name="Ellipse 12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Forme libre 12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3AB2F4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">
                      <v:oval id="Ellipse 123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CUPxAAA&#10;ANwAAAAPAAAAZHJzL2Rvd25yZXYueG1sRI/RagIxEEXfBf8hjNA3zWpB7GoUsbT0xUq3/YBhM262&#10;3UxCkq7r3zdCwbcZ7p177mx2g+1ETyG2jhXMZwUI4trplhsFX58v0xWImJA1do5JwZUi7Lbj0QZL&#10;7S78QX2VGpFDOJaowKTkSyljbchinDlPnLWzCxZTXkMjdcBLDredXBTFUlpsORMMejoYqn+qX5sh&#10;xvfP/vDaPq0sNd+n6zK8H1Gph8mwX4NINKS7+f/6Tef6i0e4PZMnkN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QlD8QAAADcAAAADwAAAAAAAAAAAAAAAACXAgAAZHJzL2Rv&#10;d25yZXYueG1sUEsFBgAAAAAEAAQA9QAAAIgDAAAAAA==&#10;" fillcolor="#f24f4f [3204]" stroked="f" strokeweight="0">
                        <v:stroke joinstyle="miter"/>
                        <o:lock v:ext="edit" aspectratio="t"/>
                      </v:oval>
                      <v:shape id="Forme libre 124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dDywgAA&#10;ANwAAAAPAAAAZHJzL2Rvd25yZXYueG1sRE/fa8IwEH4f7H8IN9jbTOdEZjXKGAz6NJh1+Ho216bY&#10;XEoSa+dfbwaCb/fx/bzVZrSdGMiH1rGC10kGgrhyuuVGwa78enkHESKyxs4xKfijAJv148MKc+3O&#10;/EPDNjYihXDIUYGJsc+lDJUhi2HieuLE1c5bjAn6RmqP5xRuOznNsrm02HJqMNjTp6HquD1ZBfvL&#10;bzmcfGm+a18Us8VhP/f1m1LPT+PHEkSkMd7FN3eh0/zpDP6fSRfI9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R0PLCAAAA3AAAAA8AAAAAAAAAAAAAAAAAlwIAAGRycy9kb3du&#10;cmV2LnhtbFBLBQYAAAAABAAEAPUAAACGAwAAAAA=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2F5403F0" w14:textId="40E11AAC" w:rsidR="001D6655" w:rsidRDefault="001D6655" w:rsidP="00AC01EF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Lorsque l’on veut </w:t>
            </w:r>
            <w:r w:rsidR="00AC01EF">
              <w:rPr>
                <w:rFonts w:ascii="Century Gothic" w:hAnsi="Century Gothic"/>
                <w:color w:val="4C483D"/>
                <w:sz w:val="18"/>
                <w:lang w:val="fr-FR"/>
              </w:rPr>
              <w:t>coller le fichier à un emplacement o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>ù</w:t>
            </w:r>
            <w:r w:rsidR="00AC01EF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un fichier portant le mê</w:t>
            </w:r>
            <w:r w:rsidR="00A2293D">
              <w:rPr>
                <w:rFonts w:ascii="Century Gothic" w:hAnsi="Century Gothic"/>
                <w:color w:val="4C483D"/>
                <w:sz w:val="18"/>
                <w:lang w:val="fr-FR"/>
              </w:rPr>
              <w:t>me nom</w:t>
            </w:r>
            <w:r w:rsidR="00AC01EF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se trouve dans le répertoire sélectionné</w:t>
            </w:r>
            <w:r w:rsidR="00A2293D">
              <w:rPr>
                <w:rFonts w:ascii="Century Gothic" w:hAnsi="Century Gothic"/>
                <w:color w:val="4C483D"/>
                <w:sz w:val="18"/>
                <w:lang w:val="fr-FR"/>
              </w:rPr>
              <w:t>,</w:t>
            </w:r>
            <w:r w:rsidR="00AC01EF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un message d’erreur apparaît </w:t>
            </w:r>
            <w:r w:rsidR="00A2293D">
              <w:rPr>
                <w:rFonts w:ascii="Century Gothic" w:hAnsi="Century Gothic"/>
                <w:color w:val="4C483D"/>
                <w:sz w:val="18"/>
                <w:lang w:val="fr-FR"/>
              </w:rPr>
              <w:t>demandant à l’utilisateur de choisir un autre dossier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, </w:t>
            </w:r>
            <w:r w:rsidR="00A2293D">
              <w:rPr>
                <w:rFonts w:ascii="Century Gothic" w:hAnsi="Century Gothic"/>
                <w:color w:val="4C483D"/>
                <w:sz w:val="18"/>
                <w:lang w:val="fr-FR"/>
              </w:rPr>
              <w:t>car un fichier portant le même nom est déjà présent dans le dossier choisi.</w:t>
            </w:r>
          </w:p>
          <w:p w14:paraId="5D948EB0" w14:textId="4E5E19F9" w:rsidR="00A2293D" w:rsidRDefault="00A2293D" w:rsidP="00AC01EF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Lorsque l’on ferme le programme alors que la fonction couper a été choisi, et que l’utilisateur n’a pas coll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>é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le fichier quelque part, il demande à l’utilisateur confirmation pour fermer l’application. 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br/>
              <w:t>Si l’utilisateur confirme qu’il veut fermer le programme alors le fichier coup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>é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précédemment sera </w:t>
            </w:r>
            <w:r w:rsidR="00C17455">
              <w:rPr>
                <w:rFonts w:ascii="Century Gothic" w:hAnsi="Century Gothic"/>
                <w:color w:val="4C483D"/>
                <w:sz w:val="18"/>
                <w:lang w:val="fr-FR"/>
              </w:rPr>
              <w:t>supprim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>é</w:t>
            </w:r>
            <w:r w:rsidR="00C17455">
              <w:rPr>
                <w:rFonts w:ascii="Century Gothic" w:hAnsi="Century Gothic"/>
                <w:color w:val="4C483D"/>
                <w:sz w:val="18"/>
                <w:lang w:val="fr-FR"/>
              </w:rPr>
              <w:t>.</w:t>
            </w:r>
          </w:p>
          <w:p w14:paraId="0E4B52C4" w14:textId="36C6CCB2" w:rsidR="00C17455" w:rsidRPr="005807A3" w:rsidRDefault="00C17455" w:rsidP="00AC01EF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P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>S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>P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our </w:t>
            </w:r>
            <w:proofErr w:type="gramStart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voir</w:t>
            </w:r>
            <w:proofErr w:type="gramEnd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le message de confirmation de suppression voir le chapitre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, 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Supprimer un fichier</w:t>
            </w:r>
          </w:p>
        </w:tc>
      </w:tr>
    </w:tbl>
    <w:p w14:paraId="0A95E85D" w14:textId="4527E601" w:rsidR="001D6655" w:rsidRPr="001D6655" w:rsidRDefault="001D6655" w:rsidP="001D6655">
      <w:pPr>
        <w:rPr>
          <w:lang w:val="fr-FR"/>
        </w:rPr>
      </w:pPr>
    </w:p>
    <w:p w14:paraId="0494BE34" w14:textId="066C55EF" w:rsidR="00C026E3" w:rsidRDefault="00C026E3" w:rsidP="00C026E3">
      <w:pPr>
        <w:pStyle w:val="Titre1"/>
        <w:rPr>
          <w:lang w:val="fr-FR"/>
        </w:rPr>
      </w:pPr>
      <w:bookmarkStart w:id="12" w:name="_Toc480987781"/>
      <w:r>
        <w:rPr>
          <w:lang w:val="fr-FR"/>
        </w:rPr>
        <w:lastRenderedPageBreak/>
        <w:t>Dupliquer un fichier</w:t>
      </w:r>
      <w:bookmarkEnd w:id="12"/>
      <w:r>
        <w:rPr>
          <w:lang w:val="fr-FR"/>
        </w:rPr>
        <w:t xml:space="preserve"> </w:t>
      </w:r>
    </w:p>
    <w:p w14:paraId="5DCCB6ED" w14:textId="17FE8BA5" w:rsidR="001D6655" w:rsidRDefault="001D6655" w:rsidP="001D6655">
      <w:pPr>
        <w:pStyle w:val="Titre2"/>
        <w:rPr>
          <w:lang w:val="fr-FR"/>
        </w:rPr>
      </w:pPr>
      <w:bookmarkStart w:id="13" w:name="_Toc480987782"/>
      <w:r>
        <w:rPr>
          <w:lang w:val="fr-FR"/>
        </w:rPr>
        <w:t xml:space="preserve">Le </w:t>
      </w:r>
      <w:r w:rsidR="003241C9">
        <w:rPr>
          <w:lang w:val="fr-FR"/>
        </w:rPr>
        <w:t>principe</w:t>
      </w:r>
      <w:bookmarkEnd w:id="13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1D6655" w:rsidRPr="000C34CA" w14:paraId="23DA2000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119298F0" w14:textId="77777777" w:rsidR="001D6655" w:rsidRPr="006E5DDB" w:rsidRDefault="001D6655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27EA3B43" wp14:editId="5FF0519B">
                      <wp:extent cx="228600" cy="228600"/>
                      <wp:effectExtent l="0" t="0" r="0" b="0"/>
                      <wp:docPr id="126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Ellipse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orme libre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1B626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">
                      <v:oval id="Ellipse 127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DyMMxAAA&#10;ANwAAAAPAAAAZHJzL2Rvd25yZXYueG1sRI/BbsIwEETvSPyDtUi9gQMHCgGDEFWrXlpE2g9YxUuc&#10;Nl5bthvC39eVKnHb1czOm93uB9uJnkJsHSuYzwoQxLXTLTcKPj+epysQMSFr7ByTghtF2O/Goy2W&#10;2l35TH2VGpFDOJaowKTkSyljbchinDlPnLWLCxZTXkMjdcBrDredXBTFUlpsORMMejoaqr+rH5sh&#10;xvdP/vjSrleWmq/TbRne31Cph8lw2IBINKS7+f/6Vef6i0f4eyZPIH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w8jDMQAAADcAAAADwAAAAAAAAAAAAAAAACXAgAAZHJzL2Rv&#10;d25yZXYueG1sUEsFBgAAAAAEAAQA9QAAAIgDAAAAAA==&#10;" fillcolor="#f24f4f [3204]" stroked="f" strokeweight="0">
                        <v:stroke joinstyle="miter"/>
                        <o:lock v:ext="edit" aspectratio="t"/>
                      </v:oval>
                      <v:shape id="Forme libre 128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XNr3xQAA&#10;ANwAAAAPAAAAZHJzL2Rvd25yZXYueG1sRI9BS8NAEIXvgv9hGcGb3VilaNptEUHISbCp9DpmJ9nQ&#10;7GzY3abRX+8cBG8zvDfvfbPZzX5QE8XUBzZwvyhAETfB9twZONRvd0+gUka2OAQmA9+UYLe9vtpg&#10;acOFP2ja505JCKcSDbicx1Lr1DjymBZhJBatDdFjljV22ka8SLgf9LIoVtpjz9LgcKRXR81pf/YG&#10;jj+f9XSOtXtvY1U9Pn8dV7F9MOb2Zn5Zg8o053/z33VlBX8ptPKMTKC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Jc2vfFAAAA3AAAAA8AAAAAAAAAAAAAAAAAlwIAAGRycy9k&#10;b3ducmV2LnhtbFBLBQYAAAAABAAEAPUAAACJAwAAAAA=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4001E5D0" w14:textId="5A1B6307" w:rsidR="001D6655" w:rsidRPr="006E5DDB" w:rsidRDefault="001D6655" w:rsidP="00E11C5E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 w:rsidRPr="006E5DDB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Le but 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de la fonction </w:t>
            </w:r>
            <w:r w:rsidR="00E11C5E">
              <w:rPr>
                <w:rFonts w:ascii="Century Gothic" w:hAnsi="Century Gothic"/>
                <w:color w:val="4C483D"/>
                <w:sz w:val="18"/>
                <w:lang w:val="fr-FR"/>
              </w:rPr>
              <w:t>dupliquer est de prendre le fichier choisi par l’utilisateur et d’en faire une copie au même endroit</w:t>
            </w:r>
          </w:p>
        </w:tc>
      </w:tr>
    </w:tbl>
    <w:p w14:paraId="020A65C3" w14:textId="23F22DB1" w:rsidR="001D6655" w:rsidRDefault="008A590F" w:rsidP="001D6655">
      <w:pPr>
        <w:pStyle w:val="Titre2"/>
        <w:rPr>
          <w:lang w:val="fr-FR"/>
        </w:rPr>
      </w:pPr>
      <w:bookmarkStart w:id="14" w:name="_Toc480987783"/>
      <w:r>
        <w:rPr>
          <w:lang w:val="fr-FR"/>
        </w:rPr>
        <w:t>Le</w:t>
      </w:r>
      <w:r w:rsidR="006426E2">
        <w:rPr>
          <w:lang w:val="fr-FR"/>
        </w:rPr>
        <w:t xml:space="preserve"> faire avec l’application</w:t>
      </w:r>
      <w:bookmarkEnd w:id="14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1D6655" w:rsidRPr="000C34CA" w14:paraId="635849A1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63EEA16F" w14:textId="77777777" w:rsidR="001D6655" w:rsidRPr="006E5DDB" w:rsidRDefault="001D6655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2177801A" wp14:editId="007A224B">
                      <wp:extent cx="228600" cy="228600"/>
                      <wp:effectExtent l="0" t="0" r="0" b="0"/>
                      <wp:docPr id="129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Ellipse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orme libre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80D542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">
                      <v:oval id="Ellipse 130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y2lwwAA&#10;ANwAAAAPAAAAZHJzL2Rvd25yZXYueG1sRI/NTgIxEMfvJrxDMyTepAsmBFcKIRCNFzUCDzDZjtvV&#10;7bRp67K8vXMw8TaT+X/8Zr0dfa8GSrkLbGA+q0ARN8F23Bo4n57uVqByQbbYByYDV8qw3Uxu1ljb&#10;cOEPGo6lVRLCuUYDrpRYa50bRx7zLERiuX2G5LHImlptE14k3Pd6UVVL7bFjaXAYae+o+T7+eClx&#10;cTjE/XP3sPLUfr1fl+ntFY25nY67R1CFxvIv/nO/WMG/F3x5RibQm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Py2lwwAAANwAAAAPAAAAAAAAAAAAAAAAAJc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orme libre 131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v+W3wgAA&#10;ANwAAAAPAAAAZHJzL2Rvd25yZXYueG1sRE/fa8IwEH4f7H8IN/Btpk6RrTPKGAz6JMw6fL0116as&#10;uZQk1upfvwiCb/fx/bzVZrSdGMiH1rGC2TQDQVw53XKjYF9+Pb+CCBFZY+eYFJwpwGb9+LDCXLsT&#10;f9Owi41IIRxyVGBi7HMpQ2XIYpi6njhxtfMWY4K+kdrjKYXbTr5k2VJabDk1GOzp01D1tztaBYfL&#10;TzkcfWm2tS+KxdvvYenruVKTp/HjHUSkMd7FN3eh0/z5DK7PpAvk+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a/5bfCAAAA3AAAAA8AAAAAAAAAAAAAAAAAlwIAAGRycy9kb3du&#10;cmV2LnhtbFBLBQYAAAAABAAEAPUAAACGAwAAAAA=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60BF1E7A" w14:textId="64874E2A" w:rsidR="001D33CC" w:rsidRPr="001D33CC" w:rsidRDefault="001D6655" w:rsidP="00E11C5E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Lorsque l’on appuie sur le bouton «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 w:rsidR="00E11C5E">
              <w:rPr>
                <w:rFonts w:ascii="Century Gothic" w:hAnsi="Century Gothic"/>
                <w:color w:val="4C483D"/>
                <w:sz w:val="18"/>
                <w:lang w:val="fr-FR"/>
              </w:rPr>
              <w:t>Duplicate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 w:rsidR="00E11C5E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», </w:t>
            </w:r>
            <w:r w:rsidR="001D33CC">
              <w:rPr>
                <w:rFonts w:ascii="Century Gothic" w:hAnsi="Century Gothic"/>
                <w:color w:val="4C483D"/>
                <w:sz w:val="18"/>
                <w:lang w:val="fr-FR"/>
              </w:rPr>
              <w:t>le programme va copier le fichier au même endroit que le fichier choisi par l’utilisateur.</w:t>
            </w:r>
          </w:p>
          <w:p w14:paraId="1BE2B577" w14:textId="67B2FA61" w:rsidR="001D6655" w:rsidRPr="006E5DDB" w:rsidRDefault="001D6655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</w:p>
        </w:tc>
      </w:tr>
    </w:tbl>
    <w:p w14:paraId="1D55A319" w14:textId="1F012409" w:rsidR="001D6655" w:rsidRDefault="001D6655" w:rsidP="001D6655">
      <w:pPr>
        <w:pStyle w:val="Titre2"/>
        <w:rPr>
          <w:lang w:val="fr-FR"/>
        </w:rPr>
      </w:pPr>
      <w:bookmarkStart w:id="15" w:name="_Toc480987784"/>
      <w:r>
        <w:rPr>
          <w:lang w:val="fr-FR"/>
        </w:rPr>
        <w:t>Mes choix</w:t>
      </w:r>
      <w:bookmarkEnd w:id="15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1D6655" w:rsidRPr="000C34CA" w14:paraId="274F4A83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795EC3EE" w14:textId="77777777" w:rsidR="001D6655" w:rsidRPr="006E5DDB" w:rsidRDefault="001D6655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72CF4D04" wp14:editId="15CA90B6">
                      <wp:extent cx="228600" cy="228600"/>
                      <wp:effectExtent l="0" t="0" r="0" b="0"/>
                      <wp:docPr id="132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Ellipse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orme libre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14A3E9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">
                      <v:oval id="Ellipse 133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7bPSwwAA&#10;ANwAAAAPAAAAZHJzL2Rvd25yZXYueG1sRI/RagIxEEXfC/5DGMG3mlVB7GoUUSp9aUvVDxg242Z1&#10;MwlJuq5/3xQKfZvh3rnnzmrT21Z0FGLjWMFkXIAgrpxuuFZwPr0+L0DEhKyxdUwKHhRhsx48rbDU&#10;7s5f1B1TLXIIxxIVmJR8KWWsDFmMY+eJs3ZxwWLKa6ilDnjP4baV06KYS4sNZ4JBTztD1e34bTPE&#10;+G7vd4fmZWGpvn4+5uHjHZUaDfvtEkSiPv2b/67fdK4/m8HvM3kC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7bPSwwAAANwAAAAPAAAAAAAAAAAAAAAAAJc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orme libre 134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yEYvwgAA&#10;ANwAAAAPAAAAZHJzL2Rvd25yZXYueG1sRE/fa8IwEH4f7H8IN/BtppsiW2eUMRD6NNA6fL0116as&#10;uZQk1s6/3giCb/fx/bzlerSdGMiH1rGCl2kGgrhyuuVGwb7cPL+BCBFZY+eYFPxTgPXq8WGJuXYn&#10;3tKwi41IIRxyVGBi7HMpQ2XIYpi6njhxtfMWY4K+kdrjKYXbTr5m2UJabDk1GOzpy1D1tztaBYfz&#10;TzkcfWm+a18U8/ffw8LXM6UmT+PnB4hIY7yLb+5Cp/mzOVyfSRfI1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bIRi/CAAAA3AAAAA8AAAAAAAAAAAAAAAAAlwIAAGRycy9kb3du&#10;cmV2LnhtbFBLBQYAAAAABAAEAPUAAACGAwAAAAA=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438F7719" w14:textId="15287D80" w:rsidR="001D6655" w:rsidRDefault="001D6655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Lorsque</w:t>
            </w:r>
            <w:r w:rsidR="001D33CC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l’on duplique un fichier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, </w:t>
            </w:r>
            <w:r w:rsidR="001D33CC">
              <w:rPr>
                <w:rFonts w:ascii="Century Gothic" w:hAnsi="Century Gothic"/>
                <w:color w:val="4C483D"/>
                <w:sz w:val="18"/>
                <w:lang w:val="fr-FR"/>
              </w:rPr>
              <w:t>il va renommer les fichiers de la même manière que la fonction copi</w:t>
            </w:r>
            <w:r w:rsidR="00FB144E">
              <w:rPr>
                <w:rFonts w:ascii="Century Gothic" w:hAnsi="Century Gothic"/>
                <w:color w:val="4C483D"/>
                <w:sz w:val="18"/>
                <w:lang w:val="fr-FR"/>
              </w:rPr>
              <w:t>ée</w:t>
            </w:r>
            <w:r w:rsidR="001D33CC">
              <w:rPr>
                <w:rFonts w:ascii="Century Gothic" w:hAnsi="Century Gothic"/>
                <w:color w:val="4C483D"/>
                <w:sz w:val="18"/>
                <w:lang w:val="fr-FR"/>
              </w:rPr>
              <w:t>. Il va prendre le nom de base et ajouter (n) ou n correspond au nombre de fois que le fichier est présent.</w:t>
            </w:r>
          </w:p>
          <w:p w14:paraId="71D8DAD0" w14:textId="77777777" w:rsidR="001D6655" w:rsidRPr="005807A3" w:rsidRDefault="001D6655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Ex : le premier fichier sera le 1 puis le 2, etc.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br/>
            </w:r>
            <w:proofErr w:type="spellStart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monDossier</w:t>
            </w:r>
            <w:proofErr w:type="spellEnd"/>
            <w:r>
              <w:rPr>
                <w:rFonts w:ascii="Century Gothic" w:hAnsi="Century Gothic"/>
                <w:color w:val="4C483D"/>
                <w:sz w:val="18"/>
                <w:lang w:val="fr-FR"/>
              </w:rPr>
              <w:br/>
              <w:t xml:space="preserve">       </w:t>
            </w:r>
            <w:proofErr w:type="spellStart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monFichier</w:t>
            </w:r>
            <w:proofErr w:type="spellEnd"/>
            <w:r>
              <w:rPr>
                <w:rFonts w:ascii="Century Gothic" w:hAnsi="Century Gothic"/>
                <w:color w:val="4C483D"/>
                <w:sz w:val="18"/>
                <w:lang w:val="fr-FR"/>
              </w:rPr>
              <w:br/>
              <w:t xml:space="preserve">       </w:t>
            </w:r>
            <w:proofErr w:type="spellStart"/>
            <w:proofErr w:type="gramStart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monFichier</w:t>
            </w:r>
            <w:proofErr w:type="spellEnd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(</w:t>
            </w:r>
            <w:proofErr w:type="gramEnd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1)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br/>
              <w:t xml:space="preserve">       </w:t>
            </w:r>
            <w:proofErr w:type="spellStart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monFichier</w:t>
            </w:r>
            <w:proofErr w:type="spellEnd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(2)</w:t>
            </w:r>
          </w:p>
        </w:tc>
      </w:tr>
    </w:tbl>
    <w:p w14:paraId="17136314" w14:textId="77777777" w:rsidR="001D6655" w:rsidRPr="001D6655" w:rsidRDefault="001D6655" w:rsidP="001D6655">
      <w:pPr>
        <w:rPr>
          <w:lang w:val="fr-FR"/>
        </w:rPr>
      </w:pPr>
    </w:p>
    <w:p w14:paraId="27F0EB93" w14:textId="68CF6382" w:rsidR="00C026E3" w:rsidRDefault="00C026E3" w:rsidP="00C026E3">
      <w:pPr>
        <w:pStyle w:val="Titre1"/>
        <w:rPr>
          <w:lang w:val="fr-FR"/>
        </w:rPr>
      </w:pPr>
      <w:bookmarkStart w:id="16" w:name="_Toc480987785"/>
      <w:r>
        <w:rPr>
          <w:lang w:val="fr-FR"/>
        </w:rPr>
        <w:lastRenderedPageBreak/>
        <w:t>Supprimer un fichier</w:t>
      </w:r>
      <w:bookmarkEnd w:id="16"/>
      <w:r>
        <w:rPr>
          <w:lang w:val="fr-FR"/>
        </w:rPr>
        <w:t xml:space="preserve"> </w:t>
      </w:r>
    </w:p>
    <w:p w14:paraId="3F7E80B6" w14:textId="7EF8CF8E" w:rsidR="001D6655" w:rsidRDefault="001D6655" w:rsidP="001D6655">
      <w:pPr>
        <w:pStyle w:val="Titre2"/>
        <w:rPr>
          <w:lang w:val="fr-FR"/>
        </w:rPr>
      </w:pPr>
      <w:bookmarkStart w:id="17" w:name="_Toc480987786"/>
      <w:r>
        <w:rPr>
          <w:lang w:val="fr-FR"/>
        </w:rPr>
        <w:t xml:space="preserve">Le </w:t>
      </w:r>
      <w:r w:rsidR="003241C9">
        <w:rPr>
          <w:lang w:val="fr-FR"/>
        </w:rPr>
        <w:t>principe</w:t>
      </w:r>
      <w:bookmarkEnd w:id="17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1D6655" w:rsidRPr="000C34CA" w14:paraId="38FF5924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731CA858" w14:textId="77777777" w:rsidR="001D6655" w:rsidRPr="006E5DDB" w:rsidRDefault="001D6655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AA8CD61" wp14:editId="78DBE417">
                      <wp:extent cx="228600" cy="228600"/>
                      <wp:effectExtent l="0" t="0" r="0" b="0"/>
                      <wp:docPr id="136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7" name="Ellipse 13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Forme libre 13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9916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">
                      <v:oval id="Ellipse 137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1rXRxAAA&#10;ANwAAAAPAAAAZHJzL2Rvd25yZXYueG1sRI/RagIxEEXfC/5DGKFvNauC1dUoYrH0pS1VP2DYjJvV&#10;zSQk6br+fVMo9G2Ge+eeO6tNb1vRUYiNYwXjUQGCuHK64VrB6bh/moOICVlj65gU3CnCZj14WGGp&#10;3Y2/qDukWuQQjiUqMCn5UspYGbIYR84TZ+3sgsWU11BLHfCWw20rJ0UxkxYbzgSDnnaGquvh22aI&#10;8d2L3702i7ml+vJ5n4WPd1TqcdhvlyAS9enf/Hf9pnP96TP8PpMnkO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ta10cQAAADcAAAADwAAAAAAAAAAAAAAAACXAgAAZHJzL2Rv&#10;d25yZXYueG1sUEsFBgAAAAAEAAQA9QAAAIgDAAAAAA==&#10;" fillcolor="#f24f4f [3204]" stroked="f" strokeweight="0">
                        <v:stroke joinstyle="miter"/>
                        <o:lock v:ext="edit" aspectratio="t"/>
                      </v:oval>
                      <v:shape id="Forme libre 138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hUwqxQAA&#10;ANwAAAAPAAAAZHJzL2Rvd25yZXYueG1sRI9BS8NAEIXvgv9hGcGb3WilaNptEUHISbCp9DpmJ9nQ&#10;7GzY3abRX+8cBG8zvDfvfbPZzX5QE8XUBzZwvyhAETfB9twZONRvd0+gUka2OAQmA9+UYLe9vtpg&#10;acOFP2ja505JCKcSDbicx1Lr1DjymBZhJBatDdFjljV22ka8SLgf9ENRrLTHnqXB4UivjprT/uwN&#10;HH8+6+kca/fexqp6fP46rmK7NOb2Zn5Zg8o053/z33VlBX8ptPKMTKC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eFTCrFAAAA3AAAAA8AAAAAAAAAAAAAAAAAlwIAAGRycy9k&#10;b3ducmV2LnhtbFBLBQYAAAAABAAEAPUAAACJAwAAAAA=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2D733D31" w14:textId="194B9EAE" w:rsidR="001D6655" w:rsidRPr="006E5DDB" w:rsidRDefault="001D6655" w:rsidP="00A676A9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 w:rsidRPr="006E5DDB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Le but 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de la fonction </w:t>
            </w:r>
            <w:r w:rsidR="00A676A9">
              <w:rPr>
                <w:rFonts w:ascii="Century Gothic" w:hAnsi="Century Gothic"/>
                <w:color w:val="4C483D"/>
                <w:sz w:val="18"/>
                <w:lang w:val="fr-FR"/>
              </w:rPr>
              <w:t>supprimer un fichier est comme son nom l’indique de supprimer le fichier sélectionné par l’utilisateur</w:t>
            </w:r>
          </w:p>
        </w:tc>
      </w:tr>
    </w:tbl>
    <w:p w14:paraId="370B99D6" w14:textId="54EB9668" w:rsidR="001D6655" w:rsidRDefault="008A590F" w:rsidP="001D6655">
      <w:pPr>
        <w:pStyle w:val="Titre2"/>
        <w:rPr>
          <w:lang w:val="fr-FR"/>
        </w:rPr>
      </w:pPr>
      <w:bookmarkStart w:id="18" w:name="_Toc480987787"/>
      <w:r>
        <w:rPr>
          <w:lang w:val="fr-FR"/>
        </w:rPr>
        <w:t>Le faire avec l’application</w:t>
      </w:r>
      <w:bookmarkEnd w:id="18"/>
      <w:r>
        <w:rPr>
          <w:lang w:val="fr-FR"/>
        </w:rPr>
        <w:t xml:space="preserve"> </w:t>
      </w:r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1D6655" w:rsidRPr="000C34CA" w14:paraId="3FCE14B4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531985D3" w14:textId="77777777" w:rsidR="001D6655" w:rsidRPr="006E5DDB" w:rsidRDefault="001D6655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26CA4F1A" wp14:editId="3A495EF4">
                      <wp:extent cx="228600" cy="228600"/>
                      <wp:effectExtent l="0" t="0" r="0" b="0"/>
                      <wp:docPr id="139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0" name="Ellipse 14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Forme libre 14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F6790E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">
                      <v:oval id="Ellipse 140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OV7YwwAA&#10;ANwAAAAPAAAAZHJzL2Rvd25yZXYueG1sRI/NTgIxEMfvJrxDMyTepAsxBFcKIRCNFzUCDzDZjtvV&#10;7bRp67K8vXMw8TaT+X/8Zr0dfa8GSrkLbGA+q0ARN8F23Bo4n57uVqByQbbYByYDV8qw3Uxu1ljb&#10;cOEPGo6lVRLCuUYDrpRYa50bRx7zLERiuX2G5LHImlptE14k3Pd6UVVL7bFjaXAYae+o+T7+eClx&#10;cTjE/XP3sPLUfr1fl+ntFY25nY67R1CFxvIv/nO/WMG/F3x5RibQm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OV7YwwAAANwAAAAPAAAAAAAAAAAAAAAAAJc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orme libre 141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uZbKwgAA&#10;ANwAAAAPAAAAZHJzL2Rvd25yZXYueG1sRE/fa8IwEH4f7H8IN9jbTHUiW2eUMRD6JGgdvt6aa1PW&#10;XEoSa91fvwiCb/fx/bzlerSdGMiH1rGC6SQDQVw53XKj4FBuXt5AhIissXNMCi4UYL16fFhirt2Z&#10;dzTsYyNSCIccFZgY+1zKUBmyGCauJ05c7bzFmKBvpPZ4TuG2k7MsW0iLLacGgz19Gap+9yer4Pj3&#10;XQ4nX5pt7Yti/v5zXPj6Vannp/HzA0SkMd7FN3eh0/z5FK7PpAv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65lsrCAAAA3AAAAA8AAAAAAAAAAAAAAAAAlwIAAGRycy9kb3du&#10;cmV2LnhtbFBLBQYAAAAABAAEAPUAAACGAwAAAAA=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52FDCC0" w14:textId="713F546E" w:rsidR="001D6655" w:rsidRDefault="001D6655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Lorsque l’on appuie sur </w:t>
            </w:r>
            <w:r w:rsidR="00C317D3">
              <w:rPr>
                <w:rFonts w:ascii="Century Gothic" w:hAnsi="Century Gothic"/>
                <w:color w:val="4C483D"/>
                <w:sz w:val="18"/>
                <w:lang w:val="fr-FR"/>
              </w:rPr>
              <w:t>le bouton «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proofErr w:type="spellStart"/>
            <w:r w:rsidR="00C317D3">
              <w:rPr>
                <w:rFonts w:ascii="Century Gothic" w:hAnsi="Century Gothic"/>
                <w:color w:val="4C483D"/>
                <w:sz w:val="18"/>
                <w:lang w:val="fr-FR"/>
              </w:rPr>
              <w:t>Delete</w:t>
            </w:r>
            <w:proofErr w:type="spellEnd"/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 w:rsidR="00C317D3">
              <w:rPr>
                <w:rFonts w:ascii="Century Gothic" w:hAnsi="Century Gothic"/>
                <w:color w:val="4C483D"/>
                <w:sz w:val="18"/>
                <w:lang w:val="fr-FR"/>
              </w:rPr>
              <w:t>»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, </w:t>
            </w:r>
            <w:r w:rsidR="00C317D3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une fenêtre de confirmation demande à l’utilisateur s’il est sûr de vouloir supprimer son fichier. </w:t>
            </w:r>
          </w:p>
          <w:p w14:paraId="3D028CF4" w14:textId="4BEAE25F" w:rsidR="00C317D3" w:rsidRDefault="00C317D3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S’il décide de supprimer son fichier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, 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il doit cliquer sur le bouton </w:t>
            </w:r>
            <w:proofErr w:type="spellStart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Yes</w:t>
            </w:r>
            <w:proofErr w:type="spellEnd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.</w:t>
            </w:r>
          </w:p>
          <w:p w14:paraId="25E6406A" w14:textId="703797FB" w:rsidR="00C317D3" w:rsidRDefault="00C317D3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S’il s’est tromp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>é,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il peut revenir en arrière en cliquant sur No</w:t>
            </w:r>
          </w:p>
          <w:p w14:paraId="68347735" w14:textId="3F9DE32F" w:rsidR="001D6655" w:rsidRPr="006E5DDB" w:rsidRDefault="00480883" w:rsidP="00480883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Voici le message </w:t>
            </w:r>
            <w:r w:rsidR="001D6655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qui apparaît : </w:t>
            </w:r>
          </w:p>
        </w:tc>
      </w:tr>
    </w:tbl>
    <w:p w14:paraId="5FFD1F2C" w14:textId="0D41D8D6" w:rsidR="001D6655" w:rsidRPr="005807A3" w:rsidRDefault="001E3ACD" w:rsidP="001D6655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66EF926" wp14:editId="6B741F42">
            <wp:extent cx="3768204" cy="2469864"/>
            <wp:effectExtent l="0" t="0" r="0" b="0"/>
            <wp:docPr id="156" name="Imag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d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64" cy="24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B666" w14:textId="77777777" w:rsidR="001D6655" w:rsidRDefault="001D6655" w:rsidP="001D6655">
      <w:pPr>
        <w:pStyle w:val="Titre2"/>
        <w:rPr>
          <w:lang w:val="fr-FR"/>
        </w:rPr>
      </w:pPr>
      <w:bookmarkStart w:id="19" w:name="_Toc480987788"/>
      <w:r>
        <w:rPr>
          <w:lang w:val="fr-FR"/>
        </w:rPr>
        <w:t>Mes choix</w:t>
      </w:r>
      <w:bookmarkEnd w:id="19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1D6655" w:rsidRPr="000C34CA" w14:paraId="572B7EB5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32DF319C" w14:textId="77777777" w:rsidR="001D6655" w:rsidRPr="006E5DDB" w:rsidRDefault="001D6655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2627AAB7" wp14:editId="5ACCEE18">
                      <wp:extent cx="228600" cy="228600"/>
                      <wp:effectExtent l="0" t="0" r="0" b="0"/>
                      <wp:docPr id="142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3" name="Ellipse 14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Forme libre 14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3C177D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">
                      <v:oval id="Ellipse 143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68CvxAAA&#10;ANwAAAAPAAAAZHJzL2Rvd25yZXYueG1sRI/RagIxEEXfC/5DGKFvNasW0dUoYrH0pS1VP2DYjJvV&#10;zSQk6br+fVMo9G2Ge+eeO6tNb1vRUYiNYwXjUQGCuHK64VrB6bh/moOICVlj65gU3CnCZj14WGGp&#10;3Y2/qDukWuQQjiUqMCn5UspYGbIYR84TZ+3sgsWU11BLHfCWw20rJ0UxkxYbzgSDnnaGquvh22aI&#10;8d2L3702i7ml+vJ5n4WPd1TqcdhvlyAS9enf/Hf9pnP95yn8PpMnkO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evAr8QAAADcAAAADwAAAAAAAAAAAAAAAACXAgAAZHJzL2Rv&#10;d25yZXYueG1sUEsFBgAAAAAEAAQA9QAAAIgDAAAAAA==&#10;" fillcolor="#f24f4f [3204]" stroked="f" strokeweight="0">
                        <v:stroke joinstyle="miter"/>
                        <o:lock v:ext="edit" aspectratio="t"/>
                      </v:oval>
                      <v:shape id="Forme libre 144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jVSwgAA&#10;ANwAAAAPAAAAZHJzL2Rvd25yZXYueG1sRE/fS8MwEH4X/B/CCb65VC1D67IhgtAnYetGX8/m2hSb&#10;S0myrvrXm8Fgb/fx/bzVZraDmMiH3rGCx0UGgrhxuudOwb76fHgBESKyxsExKfilAJv17c0KC+1O&#10;vKVpFzuRQjgUqMDEOBZShsaQxbBwI3HiWuctxgR9J7XHUwq3g3zKsqW02HNqMDjSh6HmZ3e0Cuq/&#10;QzUdfWW+Wl+W+et3vfTts1L3d/P7G4hIc7yKL+5Sp/l5Dudn0gVy/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7ONVLCAAAA3AAAAA8AAAAAAAAAAAAAAAAAlwIAAGRycy9kb3du&#10;cmV2LnhtbFBLBQYAAAAABAAEAPUAAACGAwAAAAA=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DC62FFB" w14:textId="78E66075" w:rsidR="001D6655" w:rsidRPr="005807A3" w:rsidRDefault="00D34B54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Aucun choix personnel n’a été fait pour cette fonction </w:t>
            </w:r>
            <w:r w:rsidR="00FB144E">
              <w:rPr>
                <w:rFonts w:ascii="Century Gothic" w:hAnsi="Century Gothic"/>
                <w:color w:val="4C483D"/>
                <w:sz w:val="18"/>
                <w:lang w:val="fr-FR"/>
              </w:rPr>
              <w:t>à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par un message de confirmation pour éviter</w:t>
            </w:r>
            <w:r w:rsidR="00365285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à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l’utilisateur de supprimer un fichier qu’il </w:t>
            </w:r>
            <w:r w:rsidR="005652EE">
              <w:rPr>
                <w:rFonts w:ascii="Century Gothic" w:hAnsi="Century Gothic"/>
                <w:color w:val="4C483D"/>
                <w:sz w:val="18"/>
                <w:lang w:val="fr-FR"/>
              </w:rPr>
              <w:t>voulait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garder.</w:t>
            </w:r>
          </w:p>
        </w:tc>
      </w:tr>
    </w:tbl>
    <w:p w14:paraId="500734B9" w14:textId="77777777" w:rsidR="001D6655" w:rsidRPr="001D6655" w:rsidRDefault="001D6655" w:rsidP="001D6655">
      <w:pPr>
        <w:rPr>
          <w:lang w:val="fr-FR"/>
        </w:rPr>
      </w:pPr>
    </w:p>
    <w:p w14:paraId="5FBB2DF3" w14:textId="0D26EC86" w:rsidR="00C026E3" w:rsidRDefault="00C026E3" w:rsidP="00C026E3">
      <w:pPr>
        <w:pStyle w:val="Titre1"/>
        <w:rPr>
          <w:lang w:val="fr-FR"/>
        </w:rPr>
      </w:pPr>
      <w:bookmarkStart w:id="20" w:name="_Toc480987789"/>
      <w:r>
        <w:rPr>
          <w:lang w:val="fr-FR"/>
        </w:rPr>
        <w:lastRenderedPageBreak/>
        <w:t>Renommer un fichier</w:t>
      </w:r>
      <w:bookmarkEnd w:id="20"/>
    </w:p>
    <w:p w14:paraId="00A7841A" w14:textId="616A5CB6" w:rsidR="001D6655" w:rsidRDefault="001D6655" w:rsidP="001D6655">
      <w:pPr>
        <w:pStyle w:val="Titre2"/>
        <w:rPr>
          <w:lang w:val="fr-FR"/>
        </w:rPr>
      </w:pPr>
      <w:bookmarkStart w:id="21" w:name="_Toc480987790"/>
      <w:r>
        <w:rPr>
          <w:lang w:val="fr-FR"/>
        </w:rPr>
        <w:t xml:space="preserve">Le </w:t>
      </w:r>
      <w:r w:rsidR="003241C9">
        <w:rPr>
          <w:lang w:val="fr-FR"/>
        </w:rPr>
        <w:t>principe</w:t>
      </w:r>
      <w:bookmarkEnd w:id="21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1D6655" w:rsidRPr="000C34CA" w14:paraId="32EC3BE9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35839D2E" w14:textId="77777777" w:rsidR="001D6655" w:rsidRPr="006E5DDB" w:rsidRDefault="001D6655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2EF2E269" wp14:editId="36E49B4E">
                      <wp:extent cx="228600" cy="228600"/>
                      <wp:effectExtent l="0" t="0" r="0" b="0"/>
                      <wp:docPr id="146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7" name="Ellipse 1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Forme libre 1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1E865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">
                      <v:oval id="Ellipse 147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0MasxAAA&#10;ANwAAAAPAAAAZHJzL2Rvd25yZXYueG1sRI/RagIxEEXfC/5DGKFvNauI1dUoYrH0pS1VP2DYjJvV&#10;zSQk6br+fVMo9G2Ge+eeO6tNb1vRUYiNYwXjUQGCuHK64VrB6bh/moOICVlj65gU3CnCZj14WGGp&#10;3Y2/qDukWuQQjiUqMCn5UspYGbIYR84TZ+3sgsWU11BLHfCWw20rJ0UxkxYbzgSDnnaGquvh22aI&#10;8d2L3702i7ml+vJ5n4WPd1TqcdhvlyAS9enf/Hf9pnP96TP8PpMnkO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DGrMQAAADcAAAADwAAAAAAAAAAAAAAAACXAgAAZHJzL2Rv&#10;d25yZXYueG1sUEsFBgAAAAAEAAQA9QAAAIgDAAAAAA==&#10;" fillcolor="#f24f4f [3204]" stroked="f" strokeweight="0">
                        <v:stroke joinstyle="miter"/>
                        <o:lock v:ext="edit" aspectratio="t"/>
                      </v:oval>
                      <v:shape id="Forme libre 148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gz9XxQAA&#10;ANwAAAAPAAAAZHJzL2Rvd25yZXYueG1sRI9BS8NAEIXvgv9hGcGb3ailaNptEUHISbCp9DpmJ9nQ&#10;7GzY3abRX+8cBG8zvDfvfbPZzX5QE8XUBzZwvyhAETfB9twZONRvd0+gUka2OAQmA9+UYLe9vtpg&#10;acOFP2ja505JCKcSDbicx1Lr1DjymBZhJBatDdFjljV22ka8SLgf9ENRrLTHnqXB4UivjprT/uwN&#10;HH8+6+kca/fexqpaPn8dV7F9NOb2Zn5Zg8o053/z33VlBX8ptPKMTKC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+DP1fFAAAA3AAAAA8AAAAAAAAAAAAAAAAAlwIAAGRycy9k&#10;b3ducmV2LnhtbFBLBQYAAAAABAAEAPUAAACJAwAAAAA=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531CF59" w14:textId="4456CD39" w:rsidR="001D6655" w:rsidRPr="006E5DDB" w:rsidRDefault="001D6655" w:rsidP="005652EE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 w:rsidRPr="006E5DDB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Le but 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de la fonctio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n renommée </w:t>
            </w:r>
            <w:r w:rsidR="005652EE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est de pouvoir renommer un fichier </w:t>
            </w:r>
          </w:p>
        </w:tc>
      </w:tr>
    </w:tbl>
    <w:p w14:paraId="2BC3246D" w14:textId="585EFEA8" w:rsidR="001D6655" w:rsidRDefault="008A590F" w:rsidP="001D6655">
      <w:pPr>
        <w:pStyle w:val="Titre2"/>
        <w:rPr>
          <w:lang w:val="fr-FR"/>
        </w:rPr>
      </w:pPr>
      <w:bookmarkStart w:id="22" w:name="_Toc480987791"/>
      <w:r>
        <w:rPr>
          <w:lang w:val="fr-FR"/>
        </w:rPr>
        <w:t>Le faire avec l’application</w:t>
      </w:r>
      <w:bookmarkEnd w:id="22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1D6655" w:rsidRPr="000C34CA" w14:paraId="7D9F21C3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785927B6" w14:textId="77777777" w:rsidR="001D6655" w:rsidRPr="006E5DDB" w:rsidRDefault="001D6655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7B26CBE9" wp14:editId="1A699BEA">
                      <wp:extent cx="228600" cy="228600"/>
                      <wp:effectExtent l="0" t="0" r="0" b="0"/>
                      <wp:docPr id="149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50" name="Ellipse 15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Forme libre 15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1B16D3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">
                      <v:oval id="Ellipse 150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4MgFwwAA&#10;ANwAAAAPAAAAZHJzL2Rvd25yZXYueG1sRI/NTgIxEMfvJrxDMyTepAuJBFcKIRCNFzUCDzDZjtvV&#10;7bRp67K8vXMw8TaT+X/8Zr0dfa8GSrkLbGA+q0ARN8F23Bo4n57uVqByQbbYByYDV8qw3Uxu1ljb&#10;cOEPGo6lVRLCuUYDrpRYa50bRx7zLERiuX2G5LHImlptE14k3Pd6UVVL7bFjaXAYae+o+T7+eClx&#10;cTjE/XP3sPLUfr1fl+ntFY25nY67R1CFxvIv/nO/WMG/F3x5RibQm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4MgFwwAAANwAAAAPAAAAAAAAAAAAAAAAAJc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orme libre 151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YAAXwwAA&#10;ANwAAAAPAAAAZHJzL2Rvd25yZXYueG1sRE9LS8NAEL4L/odlhN7sJj6KxmyLCEJOBRul1zE7yQaz&#10;s2F3m6b99a4g9DYf33PKzWwHMZEPvWMF+TIDQdw43XOn4LN+v30CESKyxsExKThRgM36+qrEQrsj&#10;f9C0i51IIRwKVGBiHAspQ2PIYli6kThxrfMWY4K+k9rjMYXbQd5l2Upa7Dk1GBzpzVDzsztYBfvz&#10;Vz0dfG22ra+qh+fv/cq390otbubXFxCR5ngR/7srneY/5vD3TLpAr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YAAXwwAAANwAAAAPAAAAAAAAAAAAAAAAAJcCAABkcnMvZG93&#10;bnJldi54bWxQSwUGAAAAAAQABAD1AAAAhwMAAAAA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0F556137" w14:textId="1755DDA0" w:rsidR="001D6655" w:rsidRDefault="001D6655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Lorsque l’on appuie </w:t>
            </w:r>
            <w:r w:rsidR="005652EE">
              <w:rPr>
                <w:rFonts w:ascii="Century Gothic" w:hAnsi="Century Gothic"/>
                <w:color w:val="4C483D"/>
                <w:sz w:val="18"/>
                <w:lang w:val="fr-FR"/>
              </w:rPr>
              <w:t>sur le bouton «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proofErr w:type="spellStart"/>
            <w:r w:rsidR="005652EE">
              <w:rPr>
                <w:rFonts w:ascii="Century Gothic" w:hAnsi="Century Gothic"/>
                <w:color w:val="4C483D"/>
                <w:sz w:val="18"/>
                <w:lang w:val="fr-FR"/>
              </w:rPr>
              <w:t>Rename</w:t>
            </w:r>
            <w:proofErr w:type="spellEnd"/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 w:rsidR="005652EE">
              <w:rPr>
                <w:rFonts w:ascii="Century Gothic" w:hAnsi="Century Gothic"/>
                <w:color w:val="4C483D"/>
                <w:sz w:val="18"/>
                <w:lang w:val="fr-FR"/>
              </w:rPr>
              <w:t>» le fichier va être renomm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>é</w:t>
            </w:r>
            <w:r w:rsidR="005652EE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en fonction de ce que l’utilisateur aura mis dans le champ permettant la saisie à côté du bouton «</w:t>
            </w:r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proofErr w:type="spellStart"/>
            <w:r w:rsidR="005652EE">
              <w:rPr>
                <w:rFonts w:ascii="Century Gothic" w:hAnsi="Century Gothic"/>
                <w:color w:val="4C483D"/>
                <w:sz w:val="18"/>
                <w:lang w:val="fr-FR"/>
              </w:rPr>
              <w:t>Rename</w:t>
            </w:r>
            <w:proofErr w:type="spellEnd"/>
            <w:r w:rsidR="00906232">
              <w:rPr>
                <w:rFonts w:ascii="Calibri" w:eastAsia="Calibri" w:hAnsi="Calibri" w:cs="Calibri"/>
                <w:color w:val="4C483D"/>
                <w:sz w:val="18"/>
                <w:lang w:val="fr-FR"/>
              </w:rPr>
              <w:t> </w:t>
            </w:r>
            <w:r w:rsidR="005652EE">
              <w:rPr>
                <w:rFonts w:ascii="Century Gothic" w:hAnsi="Century Gothic"/>
                <w:color w:val="4C483D"/>
                <w:sz w:val="18"/>
                <w:lang w:val="fr-FR"/>
              </w:rPr>
              <w:t>».</w:t>
            </w:r>
          </w:p>
          <w:p w14:paraId="60E01040" w14:textId="0120D975" w:rsidR="00B40D50" w:rsidRDefault="00B40D50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Lorsque l’utilisateur essaie de mettre le même nom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qu’un autre fichier déjà présent, 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un message d’erreur apparaît indiquant que ce nom est déjà pris, et qui doit en choisir un autre.</w:t>
            </w:r>
          </w:p>
          <w:p w14:paraId="597F2444" w14:textId="25648853" w:rsidR="001D6655" w:rsidRPr="006E5DDB" w:rsidRDefault="00B40D50" w:rsidP="00B40D50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Voici le message d’erreur </w:t>
            </w:r>
            <w:r w:rsidR="001D6655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qui apparaît : </w:t>
            </w:r>
          </w:p>
        </w:tc>
      </w:tr>
    </w:tbl>
    <w:p w14:paraId="5CDF269B" w14:textId="2AD39751" w:rsidR="001D6655" w:rsidRPr="005807A3" w:rsidRDefault="00B40D50" w:rsidP="001D6655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260D858" wp14:editId="69FF612B">
            <wp:extent cx="2510904" cy="1761547"/>
            <wp:effectExtent l="0" t="0" r="3810" b="0"/>
            <wp:docPr id="158" name="Imag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Capture d’écran 2017-04-26 à 16.20.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27" cy="17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F062" w14:textId="77777777" w:rsidR="001D6655" w:rsidRDefault="001D6655" w:rsidP="001D6655">
      <w:pPr>
        <w:pStyle w:val="Titre2"/>
        <w:rPr>
          <w:lang w:val="fr-FR"/>
        </w:rPr>
      </w:pPr>
      <w:bookmarkStart w:id="23" w:name="_Toc480987792"/>
      <w:r>
        <w:rPr>
          <w:lang w:val="fr-FR"/>
        </w:rPr>
        <w:t>Mes choix</w:t>
      </w:r>
      <w:bookmarkEnd w:id="23"/>
    </w:p>
    <w:tbl>
      <w:tblPr>
        <w:tblStyle w:val="Tableaudeconseil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8"/>
        <w:gridCol w:w="8468"/>
      </w:tblGrid>
      <w:tr w:rsidR="001D6655" w:rsidRPr="000C34CA" w14:paraId="0E8211D5" w14:textId="77777777" w:rsidTr="008B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588AC4E7" w14:textId="77777777" w:rsidR="001D6655" w:rsidRPr="006E5DDB" w:rsidRDefault="001D6655" w:rsidP="008B757A">
            <w:pPr>
              <w:pStyle w:val="Icne"/>
              <w:rPr>
                <w:lang w:val="fr-FR"/>
              </w:rPr>
            </w:pPr>
            <w:r w:rsidRPr="006E5DDB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199E3904" wp14:editId="65FE1D80">
                      <wp:extent cx="228600" cy="228600"/>
                      <wp:effectExtent l="0" t="0" r="0" b="0"/>
                      <wp:docPr id="152" name="Groupe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53" name="Ellipse 15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Forme libre 15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B8DFB5" id="Groupe 19" o:spid="_x0000_s1026" alt="Tip icon" style="width:18pt;height:18pt;mso-position-horizontal-relative:char;mso-position-vertical-relative:lin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">
                      <v:oval id="Ellipse 153" o:spid="_x0000_s1027" style="position:absolute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lZyxAAA&#10;ANwAAAAPAAAAZHJzL2Rvd25yZXYueG1sRI/RagIxEEXfC/5DGKFvNatS0dUoYrH0pS1VP2DYjJvV&#10;zSQk6br+fVMo9G2Ge+eeO6tNb1vRUYiNYwXjUQGCuHK64VrB6bh/moOICVlj65gU3CnCZj14WGGp&#10;3Y2/qDukWuQQjiUqMCn5UspYGbIYR84TZ+3sgsWU11BLHfCWw20rJ0UxkxYbzgSDnnaGquvh22aI&#10;8d2L3702i7ml+vJ5n4WPd1TqcdhvlyAS9enf/Hf9pnP95yn8PpMnkO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JWcsQAAADcAAAADwAAAAAAAAAAAAAAAACXAgAAZHJzL2Rv&#10;d25yZXYueG1sUEsFBgAAAAAEAAQA9QAAAIgDAAAAAA==&#10;" fillcolor="#f24f4f [3204]" stroked="f" strokeweight="0">
                        <v:stroke joinstyle="miter"/>
                        <o:lock v:ext="edit" aspectratio="t"/>
                      </v:oval>
                      <v:shape id="Forme libre 154" o:spid="_x0000_s1028" style="position:absolute;left:98639;top:50800;width:31322;height:127000;visibility:visible;mso-wrap-style:square;v-text-anchor:middle" coordsize="31322,127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F6OPwwAA&#10;ANwAAAAPAAAAZHJzL2Rvd25yZXYueG1sRE/fa8IwEH4f+D+EE/Y2U52TrTOKDAZ9Gswqvt6aa1Ns&#10;LiWJtdtfvwwGvt3H9/PW29F2YiAfWscK5rMMBHHldMuNgkP5/vAMIkRkjZ1jUvBNAbabyd0ac+2u&#10;/EnDPjYihXDIUYGJsc+lDJUhi2HmeuLE1c5bjAn6RmqP1xRuO7nIspW02HJqMNjTm6HqvL9YBaef&#10;YzlcfGk+al8Uy5ev08rXj0rdT8fdK4hIY7yJ/92FTvOflvD3TLpAb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F6OPwwAAANwAAAAPAAAAAAAAAAAAAAAAAJcCAABkcnMvZG93&#10;bnJldi54bWxQSwUGAAAAAAQABAD1AAAAhwMAAAAA&#10;" path="m3915,38279l27406,38279,27406,127000,3915,127000,3915,38279xm15661,0c24310,,31322,7012,31322,15661,31322,24310,24310,31322,15661,31322,7012,31322,,24310,,15661,,7012,7012,,15661,0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EE1CD3D" w14:textId="4247F6A7" w:rsidR="001D6655" w:rsidRDefault="00100CA6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Lorsque l’on veut renommer un fichier avec un nom qui existe déjà</w:t>
            </w:r>
            <w:r w:rsidR="003D24F0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, 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>on demande à l’utilisateur d’en choisir un autre.</w:t>
            </w:r>
          </w:p>
          <w:p w14:paraId="3E0CDCDE" w14:textId="24643BB1" w:rsidR="00100CA6" w:rsidRPr="005807A3" w:rsidRDefault="00100CA6" w:rsidP="008B757A">
            <w:pPr>
              <w:pStyle w:val="Conseil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4C483D"/>
                <w:sz w:val="18"/>
                <w:lang w:val="fr-FR"/>
              </w:rPr>
            </w:pP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Un autre choix pour renommer un fichier est de pouvoir laisser </w:t>
            </w:r>
            <w:proofErr w:type="spellStart"/>
            <w:r w:rsidR="00A72359">
              <w:rPr>
                <w:rFonts w:ascii="Century Gothic" w:hAnsi="Century Gothic"/>
                <w:color w:val="4C483D"/>
                <w:sz w:val="18"/>
                <w:lang w:val="fr-FR"/>
              </w:rPr>
              <w:t>vide</w:t>
            </w:r>
            <w:proofErr w:type="spellEnd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le champ texte à </w:t>
            </w:r>
            <w:r w:rsidR="00A72359">
              <w:rPr>
                <w:rFonts w:ascii="Century Gothic" w:hAnsi="Century Gothic"/>
                <w:color w:val="4C483D"/>
                <w:sz w:val="18"/>
                <w:lang w:val="fr-FR"/>
              </w:rPr>
              <w:t>côté</w:t>
            </w:r>
            <w:r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du bouton. Ce qui permet de créer un fichier sans nom (comme pour le</w:t>
            </w:r>
            <w:r w:rsidR="00906232">
              <w:rPr>
                <w:rFonts w:ascii="Century Gothic" w:hAnsi="Century Gothic"/>
                <w:color w:val="4C483D"/>
                <w:sz w:val="18"/>
                <w:lang w:val="fr-FR"/>
              </w:rPr>
              <w:t xml:space="preserve"> .</w:t>
            </w:r>
            <w:proofErr w:type="spellStart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htaccess</w:t>
            </w:r>
            <w:proofErr w:type="spellEnd"/>
            <w:r>
              <w:rPr>
                <w:rFonts w:ascii="Century Gothic" w:hAnsi="Century Gothic"/>
                <w:color w:val="4C483D"/>
                <w:sz w:val="18"/>
                <w:lang w:val="fr-FR"/>
              </w:rPr>
              <w:t>)</w:t>
            </w:r>
          </w:p>
        </w:tc>
      </w:tr>
    </w:tbl>
    <w:p w14:paraId="136ABB7E" w14:textId="578B72F4" w:rsidR="001D6655" w:rsidRPr="001D6655" w:rsidRDefault="001D6655" w:rsidP="001D6655">
      <w:pPr>
        <w:rPr>
          <w:lang w:val="fr-FR"/>
        </w:rPr>
      </w:pPr>
    </w:p>
    <w:sectPr w:rsidR="001D6655" w:rsidRPr="001D6655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956BF" w14:textId="77777777" w:rsidR="000402F0" w:rsidRDefault="000402F0">
      <w:pPr>
        <w:spacing w:after="0" w:line="240" w:lineRule="auto"/>
      </w:pPr>
      <w:r>
        <w:separator/>
      </w:r>
    </w:p>
  </w:endnote>
  <w:endnote w:type="continuationSeparator" w:id="0">
    <w:p w14:paraId="1A2038B8" w14:textId="77777777" w:rsidR="000402F0" w:rsidRDefault="0004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022EB" w14:textId="77777777" w:rsidR="000402F0" w:rsidRDefault="000402F0">
      <w:pPr>
        <w:spacing w:after="0" w:line="240" w:lineRule="auto"/>
      </w:pPr>
      <w:r>
        <w:separator/>
      </w:r>
    </w:p>
  </w:footnote>
  <w:footnote w:type="continuationSeparator" w:id="0">
    <w:p w14:paraId="602E8F75" w14:textId="77777777" w:rsidR="000402F0" w:rsidRDefault="00040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D1"/>
    <w:rsid w:val="000402F0"/>
    <w:rsid w:val="000C34CA"/>
    <w:rsid w:val="000C42F1"/>
    <w:rsid w:val="000C5244"/>
    <w:rsid w:val="000D036A"/>
    <w:rsid w:val="00100CA6"/>
    <w:rsid w:val="0014086F"/>
    <w:rsid w:val="00196818"/>
    <w:rsid w:val="001A1BB0"/>
    <w:rsid w:val="001C424E"/>
    <w:rsid w:val="001D33CC"/>
    <w:rsid w:val="001D6655"/>
    <w:rsid w:val="001E3ACD"/>
    <w:rsid w:val="00204F41"/>
    <w:rsid w:val="0021096B"/>
    <w:rsid w:val="00226A02"/>
    <w:rsid w:val="0025243E"/>
    <w:rsid w:val="00281CF7"/>
    <w:rsid w:val="002F6A04"/>
    <w:rsid w:val="003128C1"/>
    <w:rsid w:val="003241C9"/>
    <w:rsid w:val="0034673E"/>
    <w:rsid w:val="00361B3D"/>
    <w:rsid w:val="00365285"/>
    <w:rsid w:val="003B57F3"/>
    <w:rsid w:val="003C6BAB"/>
    <w:rsid w:val="003D24F0"/>
    <w:rsid w:val="00420F4B"/>
    <w:rsid w:val="00435281"/>
    <w:rsid w:val="0043589E"/>
    <w:rsid w:val="004375FC"/>
    <w:rsid w:val="004409CB"/>
    <w:rsid w:val="00480883"/>
    <w:rsid w:val="0048633A"/>
    <w:rsid w:val="0049134A"/>
    <w:rsid w:val="004A7A47"/>
    <w:rsid w:val="004C62BD"/>
    <w:rsid w:val="004E4FED"/>
    <w:rsid w:val="005570A5"/>
    <w:rsid w:val="005652EE"/>
    <w:rsid w:val="005807A3"/>
    <w:rsid w:val="005A55F7"/>
    <w:rsid w:val="005D71C6"/>
    <w:rsid w:val="00620F2F"/>
    <w:rsid w:val="00622F7C"/>
    <w:rsid w:val="0063272C"/>
    <w:rsid w:val="00636151"/>
    <w:rsid w:val="006426E2"/>
    <w:rsid w:val="00643F73"/>
    <w:rsid w:val="00646F0D"/>
    <w:rsid w:val="0067095E"/>
    <w:rsid w:val="006865C9"/>
    <w:rsid w:val="006B79F5"/>
    <w:rsid w:val="006D366C"/>
    <w:rsid w:val="006E5DDB"/>
    <w:rsid w:val="006F7D42"/>
    <w:rsid w:val="00705D86"/>
    <w:rsid w:val="00731E1D"/>
    <w:rsid w:val="00740A22"/>
    <w:rsid w:val="00744766"/>
    <w:rsid w:val="00780901"/>
    <w:rsid w:val="00790A4C"/>
    <w:rsid w:val="007B0982"/>
    <w:rsid w:val="007F2ED6"/>
    <w:rsid w:val="0082215F"/>
    <w:rsid w:val="0084670A"/>
    <w:rsid w:val="00856ED2"/>
    <w:rsid w:val="008758A7"/>
    <w:rsid w:val="008A590F"/>
    <w:rsid w:val="00903360"/>
    <w:rsid w:val="00906232"/>
    <w:rsid w:val="00915179"/>
    <w:rsid w:val="009333F7"/>
    <w:rsid w:val="00976170"/>
    <w:rsid w:val="0099132C"/>
    <w:rsid w:val="009C1A96"/>
    <w:rsid w:val="009C4DC3"/>
    <w:rsid w:val="009C5BF4"/>
    <w:rsid w:val="00A1029D"/>
    <w:rsid w:val="00A2293D"/>
    <w:rsid w:val="00A676A9"/>
    <w:rsid w:val="00A72359"/>
    <w:rsid w:val="00AC01EF"/>
    <w:rsid w:val="00B01042"/>
    <w:rsid w:val="00B069AA"/>
    <w:rsid w:val="00B315E2"/>
    <w:rsid w:val="00B40D50"/>
    <w:rsid w:val="00B42A8B"/>
    <w:rsid w:val="00B4677B"/>
    <w:rsid w:val="00B57583"/>
    <w:rsid w:val="00B8790B"/>
    <w:rsid w:val="00B97DAA"/>
    <w:rsid w:val="00BB237E"/>
    <w:rsid w:val="00C026E3"/>
    <w:rsid w:val="00C11F87"/>
    <w:rsid w:val="00C17455"/>
    <w:rsid w:val="00C24F63"/>
    <w:rsid w:val="00C317D3"/>
    <w:rsid w:val="00C66547"/>
    <w:rsid w:val="00D34B54"/>
    <w:rsid w:val="00D35B63"/>
    <w:rsid w:val="00D47821"/>
    <w:rsid w:val="00D56C60"/>
    <w:rsid w:val="00D700A1"/>
    <w:rsid w:val="00DA04D1"/>
    <w:rsid w:val="00DE0A1A"/>
    <w:rsid w:val="00DE6571"/>
    <w:rsid w:val="00DF6D49"/>
    <w:rsid w:val="00E002CB"/>
    <w:rsid w:val="00E11C5E"/>
    <w:rsid w:val="00E167AA"/>
    <w:rsid w:val="00E31F6A"/>
    <w:rsid w:val="00E531F4"/>
    <w:rsid w:val="00E967E6"/>
    <w:rsid w:val="00EB324F"/>
    <w:rsid w:val="00EB4E41"/>
    <w:rsid w:val="00ED167C"/>
    <w:rsid w:val="00ED3AB1"/>
    <w:rsid w:val="00F05D70"/>
    <w:rsid w:val="00F135F5"/>
    <w:rsid w:val="00F52715"/>
    <w:rsid w:val="00F74F1B"/>
    <w:rsid w:val="00FB144E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D425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26E3"/>
    <w:pPr>
      <w:keepNext/>
      <w:keepLines/>
      <w:pageBreakBefore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026E3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rsid w:val="005D71C6"/>
    <w:pPr>
      <w:numPr>
        <w:numId w:val="1"/>
      </w:numPr>
      <w:spacing w:after="140" w:line="240" w:lineRule="auto"/>
      <w:ind w:left="578" w:hanging="578"/>
    </w:pPr>
    <w:rPr>
      <w:b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0F4B"/>
    <w:pPr>
      <w:tabs>
        <w:tab w:val="right" w:leader="dot" w:pos="9350"/>
      </w:tabs>
      <w:spacing w:after="60" w:line="240" w:lineRule="auto"/>
      <w:ind w:left="720" w:right="28"/>
    </w:pPr>
    <w:rPr>
      <w:sz w:val="26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M5">
    <w:name w:val="toc 5"/>
    <w:basedOn w:val="Normal"/>
    <w:next w:val="Normal"/>
    <w:autoRedefine/>
    <w:uiPriority w:val="39"/>
    <w:unhideWhenUsed/>
    <w:rsid w:val="00226A02"/>
    <w:pPr>
      <w:ind w:left="800"/>
    </w:pPr>
  </w:style>
  <w:style w:type="paragraph" w:styleId="TM6">
    <w:name w:val="toc 6"/>
    <w:basedOn w:val="Normal"/>
    <w:next w:val="Normal"/>
    <w:autoRedefine/>
    <w:uiPriority w:val="39"/>
    <w:unhideWhenUsed/>
    <w:rsid w:val="00226A02"/>
    <w:pPr>
      <w:ind w:left="1000"/>
    </w:pPr>
  </w:style>
  <w:style w:type="paragraph" w:styleId="TM7">
    <w:name w:val="toc 7"/>
    <w:basedOn w:val="Normal"/>
    <w:next w:val="Normal"/>
    <w:autoRedefine/>
    <w:uiPriority w:val="39"/>
    <w:unhideWhenUsed/>
    <w:rsid w:val="00226A02"/>
    <w:pPr>
      <w:ind w:left="1200"/>
    </w:pPr>
  </w:style>
  <w:style w:type="paragraph" w:styleId="TM8">
    <w:name w:val="toc 8"/>
    <w:basedOn w:val="Normal"/>
    <w:next w:val="Normal"/>
    <w:autoRedefine/>
    <w:uiPriority w:val="39"/>
    <w:unhideWhenUsed/>
    <w:rsid w:val="00226A02"/>
    <w:pPr>
      <w:ind w:left="1400"/>
    </w:pPr>
  </w:style>
  <w:style w:type="paragraph" w:styleId="TM9">
    <w:name w:val="toc 9"/>
    <w:basedOn w:val="Normal"/>
    <w:next w:val="Normal"/>
    <w:autoRedefine/>
    <w:uiPriority w:val="39"/>
    <w:unhideWhenUsed/>
    <w:rsid w:val="00226A02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nysix/Library/Containers/com.microsoft.Word/Data/Library/Caches/1036/TM03843660/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F25894EF36264FAF451F08E73018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2C3EA7-297D-124E-B0EE-4495C2E38C6F}"/>
      </w:docPartPr>
      <w:docPartBody>
        <w:p w:rsidR="00000000" w:rsidRDefault="009A4413">
          <w:pPr>
            <w:pStyle w:val="14F25894EF36264FAF451F08E73018FE"/>
          </w:pPr>
          <w:r w:rsidRPr="00790A4C">
            <w:t>[Adresse postale]</w:t>
          </w:r>
          <w:r w:rsidRPr="00790A4C">
            <w:br/>
            <w:t>[Code postal, ville]</w:t>
          </w:r>
        </w:p>
      </w:docPartBody>
    </w:docPart>
    <w:docPart>
      <w:docPartPr>
        <w:name w:val="E53948D5BAACA445A77F4648A69DC0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8928D3-09EF-6045-A917-DED7C9169A9C}"/>
      </w:docPartPr>
      <w:docPartBody>
        <w:p w:rsidR="00000000" w:rsidRDefault="009A4413">
          <w:pPr>
            <w:pStyle w:val="E53948D5BAACA445A77F4648A69DC01F"/>
          </w:pPr>
          <w:r w:rsidRPr="00ED167C">
            <w:t>[Télécopie]</w:t>
          </w:r>
        </w:p>
      </w:docPartBody>
    </w:docPart>
    <w:docPart>
      <w:docPartPr>
        <w:name w:val="D2CE9DB8EB343D4DBBD2CBAA1F8E40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7A0663-2D62-9C41-B384-9B43DEE3D1FB}"/>
      </w:docPartPr>
      <w:docPartBody>
        <w:p w:rsidR="00000000" w:rsidRDefault="009A4413">
          <w:pPr>
            <w:pStyle w:val="D2CE9DB8EB343D4DBBD2CBAA1F8E40DF"/>
          </w:pPr>
          <w:r w:rsidRPr="00790A4C">
            <w:t>[Adresse de messagerie]</w:t>
          </w:r>
        </w:p>
      </w:docPartBody>
    </w:docPart>
    <w:docPart>
      <w:docPartPr>
        <w:name w:val="16D9E8D07429E34297E9188508E94F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AF9059-EDCA-A34E-A7EF-88ED0E31BC6B}"/>
      </w:docPartPr>
      <w:docPartBody>
        <w:p w:rsidR="00000000" w:rsidRDefault="009A4413">
          <w:pPr>
            <w:pStyle w:val="16D9E8D07429E34297E9188508E94F18"/>
          </w:pPr>
          <w:r w:rsidRPr="0049134A">
            <w:t>[Adresse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13"/>
    <w:rsid w:val="009A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9BECDD6751EA9B4291AF5DB659C1BE4D">
    <w:name w:val="9BECDD6751EA9B4291AF5DB659C1BE4D"/>
  </w:style>
  <w:style w:type="paragraph" w:customStyle="1" w:styleId="533B04C8BAD34B4D9DB3A8A03AF8F72C">
    <w:name w:val="533B04C8BAD34B4D9DB3A8A03AF8F72C"/>
  </w:style>
  <w:style w:type="paragraph" w:customStyle="1" w:styleId="CF9B74FCD8857C4AB38B1EEECF020212">
    <w:name w:val="CF9B74FCD8857C4AB38B1EEECF020212"/>
  </w:style>
  <w:style w:type="paragraph" w:customStyle="1" w:styleId="14F25894EF36264FAF451F08E73018FE">
    <w:name w:val="14F25894EF36264FAF451F08E73018FE"/>
  </w:style>
  <w:style w:type="paragraph" w:customStyle="1" w:styleId="82A72B619F050C4AA337B3C174E2B503">
    <w:name w:val="82A72B619F050C4AA337B3C174E2B503"/>
  </w:style>
  <w:style w:type="paragraph" w:customStyle="1" w:styleId="E53948D5BAACA445A77F4648A69DC01F">
    <w:name w:val="E53948D5BAACA445A77F4648A69DC01F"/>
  </w:style>
  <w:style w:type="paragraph" w:customStyle="1" w:styleId="D2CE9DB8EB343D4DBBD2CBAA1F8E40DF">
    <w:name w:val="D2CE9DB8EB343D4DBBD2CBAA1F8E40DF"/>
  </w:style>
  <w:style w:type="paragraph" w:customStyle="1" w:styleId="16D9E8D07429E34297E9188508E94F18">
    <w:name w:val="16D9E8D07429E34297E9188508E94F18"/>
  </w:style>
  <w:style w:type="paragraph" w:customStyle="1" w:styleId="6C2ACBA1BBDAC04381513613F678C68F">
    <w:name w:val="6C2ACBA1BBDAC04381513613F678C68F"/>
  </w:style>
  <w:style w:type="paragraph" w:customStyle="1" w:styleId="11C87E10F9200846A8E5A8C1A86ECEE2">
    <w:name w:val="11C87E10F9200846A8E5A8C1A86ECE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6d93d202-47fc-4405-873a-cab67cc5f1b2" xsi:nil="true"/>
    <AssetExpire xmlns="6d93d202-47fc-4405-873a-cab67cc5f1b2">2029-01-01T08:00:00+00:00</AssetExpire>
    <CampaignTagsTaxHTField0 xmlns="6d93d202-47fc-4405-873a-cab67cc5f1b2">
      <Terms xmlns="http://schemas.microsoft.com/office/infopath/2007/PartnerControls"/>
    </CampaignTagsTaxHTField0>
    <IntlLangReviewDate xmlns="6d93d202-47fc-4405-873a-cab67cc5f1b2" xsi:nil="true"/>
    <TPFriendlyName xmlns="6d93d202-47fc-4405-873a-cab67cc5f1b2" xsi:nil="true"/>
    <IntlLangReview xmlns="6d93d202-47fc-4405-873a-cab67cc5f1b2">false</IntlLangReview>
    <LocLastLocAttemptVersionLookup xmlns="6d93d202-47fc-4405-873a-cab67cc5f1b2">183566</LocLastLocAttemptVersionLookup>
    <PolicheckWords xmlns="6d93d202-47fc-4405-873a-cab67cc5f1b2" xsi:nil="true"/>
    <SubmitterId xmlns="6d93d202-47fc-4405-873a-cab67cc5f1b2" xsi:nil="true"/>
    <AcquiredFrom xmlns="6d93d202-47fc-4405-873a-cab67cc5f1b2">Internal MS</AcquiredFrom>
    <EditorialStatus xmlns="6d93d202-47fc-4405-873a-cab67cc5f1b2">Complete</EditorialStatus>
    <Markets xmlns="6d93d202-47fc-4405-873a-cab67cc5f1b2"/>
    <OriginAsset xmlns="6d93d202-47fc-4405-873a-cab67cc5f1b2" xsi:nil="true"/>
    <AssetStart xmlns="6d93d202-47fc-4405-873a-cab67cc5f1b2">2012-11-14T02:04:00+00:00</AssetStart>
    <FriendlyTitle xmlns="6d93d202-47fc-4405-873a-cab67cc5f1b2" xsi:nil="true"/>
    <MarketSpecific xmlns="6d93d202-47fc-4405-873a-cab67cc5f1b2">false</MarketSpecific>
    <TPNamespace xmlns="6d93d202-47fc-4405-873a-cab67cc5f1b2" xsi:nil="true"/>
    <PublishStatusLookup xmlns="6d93d202-47fc-4405-873a-cab67cc5f1b2">
      <Value>525547</Value>
    </PublishStatusLookup>
    <APAuthor xmlns="6d93d202-47fc-4405-873a-cab67cc5f1b2">
      <UserInfo>
        <DisplayName>System Account</DisplayName>
        <AccountId>1073741823</AccountId>
        <AccountType/>
      </UserInfo>
    </APAuthor>
    <TPCommandLine xmlns="6d93d202-47fc-4405-873a-cab67cc5f1b2" xsi:nil="true"/>
    <IntlLangReviewer xmlns="6d93d202-47fc-4405-873a-cab67cc5f1b2" xsi:nil="true"/>
    <OpenTemplate xmlns="6d93d202-47fc-4405-873a-cab67cc5f1b2">true</OpenTemplate>
    <CSXSubmissionDate xmlns="6d93d202-47fc-4405-873a-cab67cc5f1b2" xsi:nil="true"/>
    <TaxCatchAll xmlns="6d93d202-47fc-4405-873a-cab67cc5f1b2"/>
    <Manager xmlns="6d93d202-47fc-4405-873a-cab67cc5f1b2" xsi:nil="true"/>
    <NumericId xmlns="6d93d202-47fc-4405-873a-cab67cc5f1b2" xsi:nil="true"/>
    <ParentAssetId xmlns="6d93d202-47fc-4405-873a-cab67cc5f1b2" xsi:nil="true"/>
    <OriginalSourceMarket xmlns="6d93d202-47fc-4405-873a-cab67cc5f1b2">english</OriginalSourceMarket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TPLaunchHelpLink xmlns="6d93d202-47fc-4405-873a-cab67cc5f1b2" xsi:nil="true"/>
    <LocComments xmlns="6d93d202-47fc-4405-873a-cab67cc5f1b2" xsi:nil="true"/>
    <LocRecommendedHandoff xmlns="6d93d202-47fc-4405-873a-cab67cc5f1b2" xsi:nil="true"/>
    <SourceTitle xmlns="6d93d202-47fc-4405-873a-cab67cc5f1b2" xsi:nil="true"/>
    <CSXUpdate xmlns="6d93d202-47fc-4405-873a-cab67cc5f1b2">false</CSXUpdate>
    <IntlLocPriority xmlns="6d93d202-47fc-4405-873a-cab67cc5f1b2" xsi:nil="true"/>
    <UAProjectedTotalWords xmlns="6d93d202-47fc-4405-873a-cab67cc5f1b2" xsi:nil="true"/>
    <AssetType xmlns="6d93d202-47fc-4405-873a-cab67cc5f1b2">TP</AssetType>
    <MachineTranslated xmlns="6d93d202-47fc-4405-873a-cab67cc5f1b2">false</MachineTranslated>
    <OutputCachingOn xmlns="6d93d202-47fc-4405-873a-cab67cc5f1b2">true</OutputCachingOn>
    <TemplateStatus xmlns="6d93d202-47fc-4405-873a-cab67cc5f1b2">Complete</TemplateStatus>
    <IsSearchable xmlns="6d93d202-47fc-4405-873a-cab67cc5f1b2">true</IsSearchable>
    <ContentItem xmlns="6d93d202-47fc-4405-873a-cab67cc5f1b2" xsi:nil="true"/>
    <HandoffToMSDN xmlns="6d93d202-47fc-4405-873a-cab67cc5f1b2" xsi:nil="true"/>
    <ShowIn xmlns="6d93d202-47fc-4405-873a-cab67cc5f1b2">Show everywhere</ShowIn>
    <ThumbnailAssetId xmlns="6d93d202-47fc-4405-873a-cab67cc5f1b2" xsi:nil="true"/>
    <UALocComments xmlns="6d93d202-47fc-4405-873a-cab67cc5f1b2" xsi:nil="true"/>
    <UALocRecommendation xmlns="6d93d202-47fc-4405-873a-cab67cc5f1b2">Localize</UALocRecommendation>
    <LastModifiedDateTime xmlns="6d93d202-47fc-4405-873a-cab67cc5f1b2" xsi:nil="true"/>
    <LegacyData xmlns="6d93d202-47fc-4405-873a-cab67cc5f1b2" xsi:nil="true"/>
    <LocManualTestRequired xmlns="6d93d202-47fc-4405-873a-cab67cc5f1b2">false</LocManualTestRequired>
    <LocMarketGroupTiers2 xmlns="6d93d202-47fc-4405-873a-cab67cc5f1b2" xsi:nil="true"/>
    <ClipArtFilename xmlns="6d93d202-47fc-4405-873a-cab67cc5f1b2" xsi:nil="true"/>
    <TPApplication xmlns="6d93d202-47fc-4405-873a-cab67cc5f1b2" xsi:nil="true"/>
    <CSXHash xmlns="6d93d202-47fc-4405-873a-cab67cc5f1b2" xsi:nil="true"/>
    <DirectSourceMarket xmlns="6d93d202-47fc-4405-873a-cab67cc5f1b2">english</DirectSourceMarket>
    <PrimaryImageGen xmlns="6d93d202-47fc-4405-873a-cab67cc5f1b2">true</PrimaryImageGen>
    <PlannedPubDate xmlns="6d93d202-47fc-4405-873a-cab67cc5f1b2" xsi:nil="true"/>
    <CSXSubmissionMarket xmlns="6d93d202-47fc-4405-873a-cab67cc5f1b2" xsi:nil="true"/>
    <Downloads xmlns="6d93d202-47fc-4405-873a-cab67cc5f1b2">0</Downloads>
    <ArtSampleDocs xmlns="6d93d202-47fc-4405-873a-cab67cc5f1b2" xsi:nil="true"/>
    <TrustLevel xmlns="6d93d202-47fc-4405-873a-cab67cc5f1b2">1 Microsoft Managed Content</TrustLevel>
    <BlockPublish xmlns="6d93d202-47fc-4405-873a-cab67cc5f1b2">false</BlockPublish>
    <TPLaunchHelpLinkType xmlns="6d93d202-47fc-4405-873a-cab67cc5f1b2">Template</TPLaunchHelpLinkType>
    <LocalizationTagsTaxHTField0 xmlns="6d93d202-47fc-4405-873a-cab67cc5f1b2">
      <Terms xmlns="http://schemas.microsoft.com/office/infopath/2007/PartnerControls"/>
    </LocalizationTagsTaxHTField0>
    <BusinessGroup xmlns="6d93d202-47fc-4405-873a-cab67cc5f1b2" xsi:nil="true"/>
    <Providers xmlns="6d93d202-47fc-4405-873a-cab67cc5f1b2" xsi:nil="true"/>
    <TemplateTemplateType xmlns="6d93d202-47fc-4405-873a-cab67cc5f1b2">Word Document Template</TemplateTemplateType>
    <TimesCloned xmlns="6d93d202-47fc-4405-873a-cab67cc5f1b2" xsi:nil="true"/>
    <TPAppVersion xmlns="6d93d202-47fc-4405-873a-cab67cc5f1b2" xsi:nil="true"/>
    <VoteCount xmlns="6d93d202-47fc-4405-873a-cab67cc5f1b2" xsi:nil="true"/>
    <AverageRating xmlns="6d93d202-47fc-4405-873a-cab67cc5f1b2" xsi:nil="true"/>
    <FeatureTagsTaxHTField0 xmlns="6d93d202-47fc-4405-873a-cab67cc5f1b2">
      <Terms xmlns="http://schemas.microsoft.com/office/infopath/2007/PartnerControls"/>
    </FeatureTagsTaxHTField0>
    <Provider xmlns="6d93d202-47fc-4405-873a-cab67cc5f1b2" xsi:nil="true"/>
    <UACurrentWords xmlns="6d93d202-47fc-4405-873a-cab67cc5f1b2" xsi:nil="true"/>
    <AssetId xmlns="6d93d202-47fc-4405-873a-cab67cc5f1b2">TP103843659</AssetId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OCacheId xmlns="6d93d202-47fc-4405-873a-cab67cc5f1b2" xsi:nil="true"/>
    <IsDeleted xmlns="6d93d202-47fc-4405-873a-cab67cc5f1b2">false</IsDeleted>
    <PublishTargets xmlns="6d93d202-47fc-4405-873a-cab67cc5f1b2">OfficeOnlineVNext</PublishTargets>
    <ApprovalLog xmlns="6d93d202-47fc-4405-873a-cab67cc5f1b2" xsi:nil="true"/>
    <BugNumber xmlns="6d93d202-47fc-4405-873a-cab67cc5f1b2" xsi:nil="true"/>
    <CrawlForDependencies xmlns="6d93d202-47fc-4405-873a-cab67cc5f1b2">false</CrawlForDependencies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Component xmlns="64acb2c5-0a2b-4bda-bd34-58e36cbb80d2" xsi:nil="true"/>
    <Description0 xmlns="64acb2c5-0a2b-4bda-bd34-58e36cbb80d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overPageProperties xmlns="http://schemas.microsoft.com/office/2006/coverPageProps">
  <PublishDate/>
  <Abstract/>
  <CompanyAddress>Le breuil 13
2063 Vilars</CompanyAddress>
  <CompanyPhone/>
  <CompanyFax>078 940 01 21</CompanyFax>
  <CompanyEmail>Christophe.Fauchere@rpn.ch</CompanyEmail>
</CoverPage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E3E1B860-B7C4-45BC-B391-1F68279B0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2FE95533-C272-074B-A17A-DAB05280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68</TotalTime>
  <Pages>8</Pages>
  <Words>951</Words>
  <Characters>5236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programmation</dc:title>
  <dc:subject>Copier</dc:subject>
  <dc:creator>Utilisateur de Microsoft Office</dc:creator>
  <cp:keywords/>
  <dc:description/>
  <cp:lastModifiedBy>Utilisateur de Microsoft Office</cp:lastModifiedBy>
  <cp:revision>68</cp:revision>
  <dcterms:created xsi:type="dcterms:W3CDTF">2017-04-26T12:41:00Z</dcterms:created>
  <dcterms:modified xsi:type="dcterms:W3CDTF">2017-04-26T14:34:00Z</dcterms:modified>
  <cp:contentStatus>Genysix.com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